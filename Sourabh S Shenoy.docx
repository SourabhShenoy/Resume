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5BB5FC3B" w14:textId="73C48C63" w:rsidR="002C42BC" w:rsidRPr="00436BC8" w:rsidRDefault="00404085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Bryan, TX, 77801</w:t>
      </w:r>
      <w:r w:rsidR="00447ED4">
        <w:rPr>
          <w:color w:val="auto"/>
          <w:sz w:val="22"/>
          <w:szCs w:val="22"/>
        </w:rPr>
        <w:t xml:space="preserve"> 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447ED4" w:rsidRPr="00447ED4">
        <w:rPr>
          <w:color w:val="auto"/>
          <w:sz w:val="22"/>
          <w:szCs w:val="22"/>
        </w:rPr>
        <w:t>sourabhsshenoy@</w:t>
      </w:r>
      <w:r w:rsidR="006A7A7D">
        <w:rPr>
          <w:color w:val="auto"/>
          <w:sz w:val="22"/>
          <w:szCs w:val="22"/>
        </w:rPr>
        <w:t>tamu.edu</w:t>
      </w:r>
    </w:p>
    <w:p w14:paraId="6F9A4DFB" w14:textId="31C75321" w:rsidR="002C42BC" w:rsidRPr="00436BC8" w:rsidRDefault="002C42BC" w:rsidP="00404085">
      <w:pPr>
        <w:pStyle w:val="ContactInfo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4F3BAF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15486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268F441C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6A7A7D">
              <w:rPr>
                <w:b/>
                <w:color w:val="auto"/>
              </w:rPr>
              <w:t xml:space="preserve">         -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15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3F45349D" w:rsidR="00156BD4" w:rsidRPr="00154862" w:rsidRDefault="00154862" w:rsidP="0020172A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Pr="00154862">
              <w:rPr>
                <w:color w:val="auto"/>
                <w:sz w:val="18"/>
                <w:szCs w:val="18"/>
              </w:rPr>
              <w:t>Fall 2016 – Summer 2018 (Expected)</w:t>
            </w:r>
          </w:p>
        </w:tc>
      </w:tr>
      <w:tr w:rsidR="00156BD4" w:rsidRPr="00436BC8" w14:paraId="513AE92B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21F57335" w:rsidR="00156BD4" w:rsidRPr="008D71A7" w:rsidRDefault="00BB3427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CGPA: 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EA4C0A9" w14:textId="77777777" w:rsidR="00604C39" w:rsidRPr="00436BC8" w:rsidRDefault="00604C39" w:rsidP="0020172A">
      <w:pPr>
        <w:pStyle w:val="Heading1"/>
        <w:spacing w:line="22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5588D3C7" w14:textId="03CEF8CA" w:rsidR="00357954" w:rsidRPr="0020172A" w:rsidRDefault="00EA5CC0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4F3BAF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436BC8">
        <w:rPr>
          <w:b/>
          <w:color w:val="auto"/>
          <w:sz w:val="22"/>
          <w:szCs w:val="22"/>
        </w:rPr>
        <w:t xml:space="preserve">MICROSOFT MENTORSHIP, MTC                                                 </w:t>
      </w:r>
      <w:r w:rsidR="00357954" w:rsidRPr="00436BC8">
        <w:rPr>
          <w:b/>
          <w:color w:val="auto"/>
          <w:sz w:val="22"/>
          <w:szCs w:val="22"/>
        </w:rPr>
        <w:tab/>
        <w:t xml:space="preserve">                        </w:t>
      </w:r>
      <w:r w:rsidR="00297526" w:rsidRPr="00436BC8">
        <w:rPr>
          <w:b/>
          <w:color w:val="auto"/>
          <w:sz w:val="22"/>
          <w:szCs w:val="22"/>
        </w:rPr>
        <w:t xml:space="preserve">     </w:t>
      </w:r>
      <w:r w:rsidR="00357954" w:rsidRPr="00436BC8">
        <w:rPr>
          <w:b/>
          <w:color w:val="auto"/>
          <w:sz w:val="22"/>
          <w:szCs w:val="22"/>
        </w:rPr>
        <w:t xml:space="preserve">   </w:t>
      </w:r>
      <w:r w:rsidR="003A57E7">
        <w:rPr>
          <w:b/>
          <w:color w:val="auto"/>
          <w:sz w:val="22"/>
          <w:szCs w:val="22"/>
        </w:rPr>
        <w:t xml:space="preserve">              </w:t>
      </w:r>
      <w:r w:rsidR="00357954" w:rsidRPr="00436BC8">
        <w:rPr>
          <w:b/>
          <w:color w:val="auto"/>
          <w:sz w:val="22"/>
          <w:szCs w:val="22"/>
        </w:rPr>
        <w:t xml:space="preserve"> </w:t>
      </w:r>
      <w:r w:rsidR="00357954" w:rsidRPr="00436BC8">
        <w:rPr>
          <w:color w:val="auto"/>
          <w:sz w:val="22"/>
          <w:szCs w:val="22"/>
        </w:rPr>
        <w:t xml:space="preserve">AUGUST 2014 – </w:t>
      </w:r>
      <w:r w:rsidR="003A57E7">
        <w:rPr>
          <w:color w:val="auto"/>
          <w:sz w:val="22"/>
          <w:szCs w:val="22"/>
        </w:rPr>
        <w:t>MARCH 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36EEEAA4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Gained knowledge on Clock Sweep, LRU, 2Q, MRU, Levenshtein Distance, Boyer 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77777777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14:paraId="3B0065DC" w14:textId="79B425C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Developed</w:t>
      </w:r>
      <w:r w:rsidR="008E5B4D" w:rsidRPr="00D11FA8">
        <w:rPr>
          <w:color w:val="auto"/>
          <w:sz w:val="22"/>
          <w:szCs w:val="22"/>
        </w:rPr>
        <w:t xml:space="preserve"> “mInfy Travel Services”, a tool that allows</w:t>
      </w:r>
      <w:r w:rsidRPr="00D11FA8">
        <w:rPr>
          <w:color w:val="auto"/>
          <w:sz w:val="22"/>
          <w:szCs w:val="22"/>
        </w:rPr>
        <w:t xml:space="preserve"> 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Pr="00D11FA8">
        <w:rPr>
          <w:color w:val="auto"/>
          <w:sz w:val="22"/>
          <w:szCs w:val="22"/>
        </w:rPr>
        <w:t>book/cancel cabs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Technologies Used: HTML5, CSS, JavaScript, JQuery, MS Access, SQL, JSP</w:t>
      </w:r>
    </w:p>
    <w:p w14:paraId="23AF0875" w14:textId="77777777" w:rsidR="00B63AA0" w:rsidRPr="00436BC8" w:rsidRDefault="00B63AA0" w:rsidP="00B63AA0">
      <w:pPr>
        <w:spacing w:line="200" w:lineRule="exact"/>
        <w:rPr>
          <w:color w:val="auto"/>
          <w:sz w:val="22"/>
          <w:szCs w:val="22"/>
        </w:rPr>
      </w:pPr>
    </w:p>
    <w:p w14:paraId="2D8953C9" w14:textId="6134AF86" w:rsidR="00632FD9" w:rsidRPr="0020172A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4F3BAF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BE5B4F"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 w:rsidR="00BE5B4F"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532FEEA8" w14:textId="20547E8D" w:rsidR="00632FD9" w:rsidRPr="00436BC8" w:rsidRDefault="00AA5D69" w:rsidP="00B63AA0">
      <w:pPr>
        <w:spacing w:line="276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ENHANCED STRING MATCHING ALGORITHM FOR HETEROGENOUS ARCHITECTURES</w:t>
      </w:r>
      <w:r w:rsidR="00632FD9" w:rsidRPr="00436BC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ab/>
      </w:r>
      <w:r w:rsidR="00E97F8D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2DEAAACE" w14:textId="77777777" w:rsidR="00072FA3" w:rsidRDefault="001A6C69" w:rsidP="00C80CCA">
      <w:pPr>
        <w:spacing w:line="200" w:lineRule="exac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</w:p>
    <w:p w14:paraId="1EA7731C" w14:textId="194EFFD1" w:rsidR="001A6C69" w:rsidRPr="008243EC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Won IEEE TCPP award for “Best Poster”. Also received scholarship from HiPC to attend the conference</w:t>
      </w:r>
    </w:p>
    <w:p w14:paraId="09422E98" w14:textId="240469F1" w:rsidR="00B63AA0" w:rsidRPr="00AA5D69" w:rsidRDefault="00AA5D69" w:rsidP="00B63AA0">
      <w:pPr>
        <w:spacing w:line="276" w:lineRule="auto"/>
        <w:rPr>
          <w:b/>
          <w:color w:val="auto"/>
          <w:sz w:val="22"/>
          <w:szCs w:val="22"/>
        </w:rPr>
      </w:pPr>
      <w:r w:rsidRPr="00AA5D69">
        <w:rPr>
          <w:b/>
          <w:color w:val="auto"/>
          <w:sz w:val="22"/>
          <w:szCs w:val="22"/>
        </w:rPr>
        <w:t>SWIFT -</w:t>
      </w:r>
      <w:r>
        <w:rPr>
          <w:b/>
          <w:color w:val="auto"/>
          <w:sz w:val="22"/>
          <w:szCs w:val="22"/>
        </w:rPr>
        <w:t xml:space="preserve"> </w:t>
      </w:r>
      <w:r w:rsidRPr="00AA5D69">
        <w:rPr>
          <w:b/>
          <w:caps/>
          <w:color w:val="auto"/>
          <w:sz w:val="22"/>
          <w:szCs w:val="22"/>
        </w:rPr>
        <w:t>An Optimized String Matching Algorithm for Nvidia GPU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SUMMER 2016</w:t>
      </w:r>
    </w:p>
    <w:p w14:paraId="7B8844C8" w14:textId="3066AC30" w:rsidR="008D098A" w:rsidRPr="009715BA" w:rsidRDefault="00B63AA0" w:rsidP="009715BA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 w:rsidRPr="009715BA">
        <w:rPr>
          <w:color w:val="auto"/>
          <w:sz w:val="22"/>
          <w:szCs w:val="22"/>
        </w:rPr>
        <w:t xml:space="preserve">Work accepted for </w:t>
      </w:r>
      <w:r w:rsidR="00375041" w:rsidRPr="009715BA">
        <w:rPr>
          <w:color w:val="auto"/>
          <w:sz w:val="22"/>
          <w:szCs w:val="22"/>
        </w:rPr>
        <w:t>full oral</w:t>
      </w:r>
      <w:r w:rsidRPr="009715BA">
        <w:rPr>
          <w:color w:val="auto"/>
          <w:sz w:val="22"/>
          <w:szCs w:val="22"/>
        </w:rPr>
        <w:t xml:space="preserve"> presentation at </w:t>
      </w:r>
      <w:r w:rsidR="00375041" w:rsidRPr="009715BA">
        <w:rPr>
          <w:color w:val="auto"/>
          <w:sz w:val="22"/>
          <w:szCs w:val="22"/>
        </w:rPr>
        <w:t>International Sympos</w:t>
      </w:r>
      <w:r w:rsidR="008D098A" w:rsidRPr="009715BA">
        <w:rPr>
          <w:color w:val="auto"/>
          <w:sz w:val="22"/>
          <w:szCs w:val="22"/>
        </w:rPr>
        <w:t>ium on Parallel and Distributed</w:t>
      </w:r>
    </w:p>
    <w:p w14:paraId="13F35D3C" w14:textId="772F3E18" w:rsidR="00375041" w:rsidRDefault="00375041" w:rsidP="008D098A">
      <w:pPr>
        <w:spacing w:line="220" w:lineRule="exact"/>
        <w:ind w:left="720" w:hanging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</w:t>
      </w:r>
      <w:r w:rsidR="00330787">
        <w:rPr>
          <w:color w:val="auto"/>
          <w:sz w:val="22"/>
          <w:szCs w:val="22"/>
        </w:rPr>
        <w:t>, held in China</w:t>
      </w:r>
    </w:p>
    <w:p w14:paraId="1AC9F9D1" w14:textId="1848C475" w:rsidR="00A26D0F" w:rsidRPr="008817CC" w:rsidRDefault="008D098A" w:rsidP="008817CC">
      <w:pPr>
        <w:pStyle w:val="ListParagraph"/>
        <w:numPr>
          <w:ilvl w:val="0"/>
          <w:numId w:val="25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Received scholarship from TEQUIP</w:t>
      </w:r>
      <w:r w:rsidR="00330787">
        <w:rPr>
          <w:color w:val="auto"/>
          <w:sz w:val="22"/>
          <w:szCs w:val="22"/>
        </w:rPr>
        <w:t xml:space="preserve"> program of World Bank</w:t>
      </w:r>
      <w:r w:rsidR="00B63AA0" w:rsidRPr="00375041">
        <w:rPr>
          <w:color w:val="auto"/>
          <w:sz w:val="22"/>
          <w:szCs w:val="22"/>
        </w:rPr>
        <w:t xml:space="preserve"> to attend the conference</w:t>
      </w:r>
      <w:r w:rsidR="00D4526D" w:rsidRPr="00F4217E">
        <w:rPr>
          <w:color w:val="auto"/>
          <w:sz w:val="22"/>
          <w:szCs w:val="22"/>
        </w:rPr>
        <w:tab/>
      </w:r>
      <w:bookmarkStart w:id="0" w:name="_GoBack"/>
      <w:bookmarkEnd w:id="0"/>
    </w:p>
    <w:p w14:paraId="73DFF3ED" w14:textId="23674E18" w:rsidR="0025012E" w:rsidRPr="00436BC8" w:rsidRDefault="0020172A" w:rsidP="00B63AA0">
      <w:pPr>
        <w:pStyle w:val="Heading1"/>
        <w:spacing w:after="0" w:line="18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Other</w:t>
      </w:r>
      <w:r w:rsidR="004F3BAF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6B22EDA4" w14:textId="08F42155" w:rsidR="00072FA3" w:rsidRDefault="00F51216" w:rsidP="003A57E7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Ranked among the top 100 in India in the Corporate Employability Assessment Test (CEAT), 2015</w:t>
      </w:r>
    </w:p>
    <w:p w14:paraId="7AD69A7E" w14:textId="267CCB7B" w:rsidR="00777416" w:rsidRDefault="0020172A" w:rsidP="00F70170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Volunteered as English Teacher to teach underprivileged kids for a year at Make a Difference (MaD), an NGO, and won </w:t>
      </w:r>
      <w:r w:rsidRPr="00330787">
        <w:rPr>
          <w:b/>
          <w:color w:val="auto"/>
          <w:sz w:val="22"/>
          <w:szCs w:val="22"/>
        </w:rPr>
        <w:t>Best English Teacher</w:t>
      </w:r>
      <w:r>
        <w:rPr>
          <w:color w:val="auto"/>
          <w:sz w:val="22"/>
          <w:szCs w:val="22"/>
        </w:rPr>
        <w:t xml:space="preserve"> and </w:t>
      </w:r>
      <w:r w:rsidRPr="00330787">
        <w:rPr>
          <w:b/>
          <w:color w:val="auto"/>
          <w:sz w:val="22"/>
          <w:szCs w:val="22"/>
        </w:rPr>
        <w:t>Best Fundraiser</w:t>
      </w:r>
      <w:r>
        <w:rPr>
          <w:color w:val="auto"/>
          <w:sz w:val="22"/>
          <w:szCs w:val="22"/>
        </w:rPr>
        <w:t xml:space="preserve"> recognition</w:t>
      </w:r>
    </w:p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Resource Person for Workshop on CUDA at Manipal Institute of Technology (MIT), India</w:t>
      </w:r>
    </w:p>
    <w:p w14:paraId="1D5A16B3" w14:textId="11373365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 (CSCE 606) at TAMU, College Station</w:t>
      </w:r>
    </w:p>
    <w:sectPr w:rsidR="00F4217E" w:rsidRPr="0092444E" w:rsidSect="008A3D6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EC828" w14:textId="77777777" w:rsidR="004F3BAF" w:rsidRDefault="004F3BAF">
      <w:pPr>
        <w:spacing w:before="0" w:after="0" w:line="240" w:lineRule="auto"/>
      </w:pPr>
      <w:r>
        <w:separator/>
      </w:r>
    </w:p>
  </w:endnote>
  <w:endnote w:type="continuationSeparator" w:id="0">
    <w:p w14:paraId="7CE5D5BD" w14:textId="77777777" w:rsidR="004F3BAF" w:rsidRDefault="004F3B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BB0B3" w14:textId="77777777" w:rsidR="004F3BAF" w:rsidRDefault="004F3BAF">
      <w:pPr>
        <w:spacing w:before="0" w:after="0" w:line="240" w:lineRule="auto"/>
      </w:pPr>
      <w:r>
        <w:separator/>
      </w:r>
    </w:p>
  </w:footnote>
  <w:footnote w:type="continuationSeparator" w:id="0">
    <w:p w14:paraId="0FC27BEA" w14:textId="77777777" w:rsidR="004F3BAF" w:rsidRDefault="004F3B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4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C2B0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4896"/>
    <w:rsid w:val="000B4E72"/>
    <w:rsid w:val="000C07FA"/>
    <w:rsid w:val="000C09B9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E651A"/>
    <w:rsid w:val="002E763A"/>
    <w:rsid w:val="002F1F32"/>
    <w:rsid w:val="003009DC"/>
    <w:rsid w:val="00303E26"/>
    <w:rsid w:val="00304991"/>
    <w:rsid w:val="00310E82"/>
    <w:rsid w:val="00321B72"/>
    <w:rsid w:val="00330787"/>
    <w:rsid w:val="0033368E"/>
    <w:rsid w:val="00345EB9"/>
    <w:rsid w:val="00357954"/>
    <w:rsid w:val="0036360E"/>
    <w:rsid w:val="00371CD8"/>
    <w:rsid w:val="00375041"/>
    <w:rsid w:val="003811E3"/>
    <w:rsid w:val="0038418F"/>
    <w:rsid w:val="003A1A23"/>
    <w:rsid w:val="003A3D9A"/>
    <w:rsid w:val="003A57E7"/>
    <w:rsid w:val="003A650C"/>
    <w:rsid w:val="003B1969"/>
    <w:rsid w:val="003B59EB"/>
    <w:rsid w:val="003B6292"/>
    <w:rsid w:val="003C0D4F"/>
    <w:rsid w:val="003E5AA8"/>
    <w:rsid w:val="003F053B"/>
    <w:rsid w:val="003F5F1B"/>
    <w:rsid w:val="00403048"/>
    <w:rsid w:val="00404085"/>
    <w:rsid w:val="004071DF"/>
    <w:rsid w:val="0041139B"/>
    <w:rsid w:val="00414819"/>
    <w:rsid w:val="00422260"/>
    <w:rsid w:val="004228D3"/>
    <w:rsid w:val="00434ACD"/>
    <w:rsid w:val="00436BC8"/>
    <w:rsid w:val="00447ED4"/>
    <w:rsid w:val="00456C73"/>
    <w:rsid w:val="004639ED"/>
    <w:rsid w:val="0046513E"/>
    <w:rsid w:val="00467BF4"/>
    <w:rsid w:val="00470443"/>
    <w:rsid w:val="00473A88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3BAF"/>
    <w:rsid w:val="004F50F2"/>
    <w:rsid w:val="004F7FE6"/>
    <w:rsid w:val="00522F76"/>
    <w:rsid w:val="00523D51"/>
    <w:rsid w:val="00541C74"/>
    <w:rsid w:val="00570571"/>
    <w:rsid w:val="00573264"/>
    <w:rsid w:val="00583178"/>
    <w:rsid w:val="005A746C"/>
    <w:rsid w:val="005B34D0"/>
    <w:rsid w:val="005B77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A022C"/>
    <w:rsid w:val="006A1E88"/>
    <w:rsid w:val="006A7A7D"/>
    <w:rsid w:val="006B732A"/>
    <w:rsid w:val="006C3243"/>
    <w:rsid w:val="006D3FE9"/>
    <w:rsid w:val="006D5DCD"/>
    <w:rsid w:val="006E3450"/>
    <w:rsid w:val="006E3A7C"/>
    <w:rsid w:val="006E7D9A"/>
    <w:rsid w:val="006F421D"/>
    <w:rsid w:val="006F427F"/>
    <w:rsid w:val="006F4E6B"/>
    <w:rsid w:val="00711427"/>
    <w:rsid w:val="0071666C"/>
    <w:rsid w:val="00724F37"/>
    <w:rsid w:val="0072511A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DE4"/>
    <w:rsid w:val="00777EBE"/>
    <w:rsid w:val="007853EB"/>
    <w:rsid w:val="007B3B36"/>
    <w:rsid w:val="007B4534"/>
    <w:rsid w:val="007B628F"/>
    <w:rsid w:val="007B6E01"/>
    <w:rsid w:val="007D3D94"/>
    <w:rsid w:val="007E471E"/>
    <w:rsid w:val="007E4C63"/>
    <w:rsid w:val="007F03FB"/>
    <w:rsid w:val="007F1849"/>
    <w:rsid w:val="0080163A"/>
    <w:rsid w:val="0080483A"/>
    <w:rsid w:val="00805041"/>
    <w:rsid w:val="00806E48"/>
    <w:rsid w:val="008071EF"/>
    <w:rsid w:val="00820340"/>
    <w:rsid w:val="00820F21"/>
    <w:rsid w:val="008243EC"/>
    <w:rsid w:val="00837581"/>
    <w:rsid w:val="0084322F"/>
    <w:rsid w:val="00852CA8"/>
    <w:rsid w:val="00876FA8"/>
    <w:rsid w:val="008817CC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6305B"/>
    <w:rsid w:val="009648EC"/>
    <w:rsid w:val="00964C35"/>
    <w:rsid w:val="009715BA"/>
    <w:rsid w:val="00984315"/>
    <w:rsid w:val="00984D07"/>
    <w:rsid w:val="009932ED"/>
    <w:rsid w:val="00997D5D"/>
    <w:rsid w:val="009B22B1"/>
    <w:rsid w:val="009C6CCB"/>
    <w:rsid w:val="009D35BF"/>
    <w:rsid w:val="009D5F2B"/>
    <w:rsid w:val="009D641F"/>
    <w:rsid w:val="009D64A4"/>
    <w:rsid w:val="009E02EF"/>
    <w:rsid w:val="009E0731"/>
    <w:rsid w:val="009E0F57"/>
    <w:rsid w:val="00A020B8"/>
    <w:rsid w:val="00A04477"/>
    <w:rsid w:val="00A12B53"/>
    <w:rsid w:val="00A211FF"/>
    <w:rsid w:val="00A26D0F"/>
    <w:rsid w:val="00A3067F"/>
    <w:rsid w:val="00A31CB2"/>
    <w:rsid w:val="00A33D25"/>
    <w:rsid w:val="00A368C4"/>
    <w:rsid w:val="00A40D49"/>
    <w:rsid w:val="00A454B7"/>
    <w:rsid w:val="00A54EDE"/>
    <w:rsid w:val="00A6091F"/>
    <w:rsid w:val="00A67513"/>
    <w:rsid w:val="00A71FB7"/>
    <w:rsid w:val="00A87AEA"/>
    <w:rsid w:val="00A9283C"/>
    <w:rsid w:val="00A9687B"/>
    <w:rsid w:val="00A976F3"/>
    <w:rsid w:val="00AA13E3"/>
    <w:rsid w:val="00AA156B"/>
    <w:rsid w:val="00AA5116"/>
    <w:rsid w:val="00AA5D69"/>
    <w:rsid w:val="00AB0434"/>
    <w:rsid w:val="00AB62C1"/>
    <w:rsid w:val="00AC5DEE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307B2"/>
    <w:rsid w:val="00B40793"/>
    <w:rsid w:val="00B42896"/>
    <w:rsid w:val="00B42975"/>
    <w:rsid w:val="00B5085B"/>
    <w:rsid w:val="00B57C75"/>
    <w:rsid w:val="00B602ED"/>
    <w:rsid w:val="00B63AA0"/>
    <w:rsid w:val="00B67F70"/>
    <w:rsid w:val="00B71486"/>
    <w:rsid w:val="00B73539"/>
    <w:rsid w:val="00B7376E"/>
    <w:rsid w:val="00B7605C"/>
    <w:rsid w:val="00B804B9"/>
    <w:rsid w:val="00B82FF4"/>
    <w:rsid w:val="00B83F18"/>
    <w:rsid w:val="00B9044E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4E20"/>
    <w:rsid w:val="00C02309"/>
    <w:rsid w:val="00C060C9"/>
    <w:rsid w:val="00C10090"/>
    <w:rsid w:val="00C10FF9"/>
    <w:rsid w:val="00C15EF0"/>
    <w:rsid w:val="00C33090"/>
    <w:rsid w:val="00C5092A"/>
    <w:rsid w:val="00C50E25"/>
    <w:rsid w:val="00C5195E"/>
    <w:rsid w:val="00C60345"/>
    <w:rsid w:val="00C61245"/>
    <w:rsid w:val="00C61B32"/>
    <w:rsid w:val="00C66969"/>
    <w:rsid w:val="00C764AD"/>
    <w:rsid w:val="00C77E1F"/>
    <w:rsid w:val="00C80CCA"/>
    <w:rsid w:val="00C8587E"/>
    <w:rsid w:val="00C87E54"/>
    <w:rsid w:val="00C9483E"/>
    <w:rsid w:val="00C948E4"/>
    <w:rsid w:val="00CB0701"/>
    <w:rsid w:val="00CB7073"/>
    <w:rsid w:val="00CC2ED6"/>
    <w:rsid w:val="00CC6189"/>
    <w:rsid w:val="00CE6D87"/>
    <w:rsid w:val="00CF0262"/>
    <w:rsid w:val="00CF040E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9476A"/>
    <w:rsid w:val="00DB3270"/>
    <w:rsid w:val="00DB6894"/>
    <w:rsid w:val="00DC3378"/>
    <w:rsid w:val="00DC6102"/>
    <w:rsid w:val="00DE41FF"/>
    <w:rsid w:val="00DF2736"/>
    <w:rsid w:val="00DF2BA5"/>
    <w:rsid w:val="00E20915"/>
    <w:rsid w:val="00E2397E"/>
    <w:rsid w:val="00E24DF2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143B0"/>
    <w:rsid w:val="00F255AE"/>
    <w:rsid w:val="00F346AF"/>
    <w:rsid w:val="00F377ED"/>
    <w:rsid w:val="00F4217E"/>
    <w:rsid w:val="00F4471A"/>
    <w:rsid w:val="00F4765E"/>
    <w:rsid w:val="00F5103F"/>
    <w:rsid w:val="00F51216"/>
    <w:rsid w:val="00F55B08"/>
    <w:rsid w:val="00F70170"/>
    <w:rsid w:val="00F714F4"/>
    <w:rsid w:val="00F759CF"/>
    <w:rsid w:val="00F913DF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1FAEF8C-23AB-9044-8380-52785EE1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0</TotalTime>
  <Pages>1</Pages>
  <Words>373</Words>
  <Characters>2131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3</cp:revision>
  <cp:lastPrinted>2016-09-05T17:33:00Z</cp:lastPrinted>
  <dcterms:created xsi:type="dcterms:W3CDTF">2016-09-05T17:33:00Z</dcterms:created>
  <dcterms:modified xsi:type="dcterms:W3CDTF">2016-09-05T17:33:00Z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