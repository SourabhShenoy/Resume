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26699" w14:textId="2F97033D" w:rsidR="00997D5D" w:rsidRPr="00404085" w:rsidRDefault="000A5C1C" w:rsidP="00404085">
      <w:pPr>
        <w:pStyle w:val="ContactInfo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3902 College Main St.</w:t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 xml:space="preserve">      </w:t>
      </w:r>
      <w:r w:rsidR="00447ED4">
        <w:rPr>
          <w:color w:val="auto"/>
          <w:sz w:val="22"/>
          <w:szCs w:val="22"/>
        </w:rPr>
        <w:t>(</w:t>
      </w:r>
      <w:r w:rsidR="0096305B">
        <w:rPr>
          <w:color w:val="auto"/>
          <w:sz w:val="22"/>
          <w:szCs w:val="22"/>
        </w:rPr>
        <w:t>+1) 979-985-8599</w:t>
      </w:r>
    </w:p>
    <w:p w14:paraId="24D6B3A1" w14:textId="2BC45F95" w:rsidR="00997D5D" w:rsidRPr="00436BC8" w:rsidRDefault="00447ED4" w:rsidP="00404085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59264" behindDoc="0" locked="0" layoutInCell="1" allowOverlap="1" wp14:anchorId="3B569F9B" wp14:editId="66F05AE7">
            <wp:simplePos x="0" y="0"/>
            <wp:positionH relativeFrom="column">
              <wp:posOffset>4572000</wp:posOffset>
            </wp:positionH>
            <wp:positionV relativeFrom="page">
              <wp:posOffset>795867</wp:posOffset>
            </wp:positionV>
            <wp:extent cx="152400" cy="15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vicon-githu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C1C">
        <w:rPr>
          <w:color w:val="auto"/>
          <w:sz w:val="22"/>
          <w:szCs w:val="22"/>
        </w:rPr>
        <w:t>Apt</w:t>
      </w:r>
      <w:r w:rsidR="004F23A2">
        <w:rPr>
          <w:color w:val="auto"/>
          <w:sz w:val="22"/>
          <w:szCs w:val="22"/>
        </w:rPr>
        <w:t>.</w:t>
      </w:r>
      <w:r w:rsidR="000A5C1C">
        <w:rPr>
          <w:color w:val="auto"/>
          <w:sz w:val="22"/>
          <w:szCs w:val="22"/>
        </w:rPr>
        <w:t xml:space="preserve"> No. 803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0A5C1C">
        <w:rPr>
          <w:color w:val="auto"/>
          <w:sz w:val="22"/>
          <w:szCs w:val="22"/>
        </w:rPr>
        <w:tab/>
      </w:r>
      <w:r w:rsidR="000A5C1C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    </w:t>
      </w:r>
      <w:r w:rsidRPr="00447ED4">
        <w:rPr>
          <w:color w:val="auto"/>
          <w:sz w:val="22"/>
          <w:szCs w:val="22"/>
        </w:rPr>
        <w:t>https:/github.com/sourabhshenoy</w:t>
      </w:r>
    </w:p>
    <w:p w14:paraId="5BB5FC3B" w14:textId="5068CEFB" w:rsidR="002C42BC" w:rsidRPr="00436BC8" w:rsidRDefault="00447ED4" w:rsidP="00404085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60288" behindDoc="0" locked="0" layoutInCell="1" allowOverlap="1" wp14:anchorId="360392DB" wp14:editId="16089F3D">
            <wp:simplePos x="0" y="0"/>
            <wp:positionH relativeFrom="column">
              <wp:posOffset>4912995</wp:posOffset>
            </wp:positionH>
            <wp:positionV relativeFrom="paragraph">
              <wp:posOffset>71755</wp:posOffset>
            </wp:positionV>
            <wp:extent cx="142875" cy="142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_154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085">
        <w:rPr>
          <w:color w:val="auto"/>
          <w:sz w:val="22"/>
          <w:szCs w:val="22"/>
        </w:rPr>
        <w:t>Bryan, TX, 77801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6F421D" w:rsidRPr="006F421D">
        <w:rPr>
          <w:rFonts w:ascii="Arial" w:hAnsi="Arial" w:cs="Arial"/>
          <w:b/>
          <w:color w:val="auto"/>
          <w:sz w:val="28"/>
          <w:szCs w:val="28"/>
        </w:rPr>
        <w:t>SOURABH S. SHENOY</w:t>
      </w:r>
      <w:r w:rsidR="006F421D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</w:t>
      </w:r>
      <w:r w:rsidRPr="00447ED4">
        <w:rPr>
          <w:color w:val="auto"/>
          <w:sz w:val="22"/>
          <w:szCs w:val="22"/>
        </w:rPr>
        <w:t>sourabhsshenoy@gmail.com</w:t>
      </w:r>
    </w:p>
    <w:p w14:paraId="6F9A4DFB" w14:textId="31C75321" w:rsidR="002C42BC" w:rsidRPr="00436BC8" w:rsidRDefault="002C42BC" w:rsidP="00404085">
      <w:pPr>
        <w:pStyle w:val="ContactInfo"/>
        <w:rPr>
          <w:color w:val="auto"/>
          <w:sz w:val="22"/>
          <w:szCs w:val="22"/>
        </w:rPr>
      </w:pPr>
    </w:p>
    <w:p w14:paraId="5C098406" w14:textId="77777777" w:rsidR="00064D1F" w:rsidRPr="00436BC8" w:rsidRDefault="00064D1F" w:rsidP="0020172A">
      <w:pPr>
        <w:pStyle w:val="Heading1"/>
        <w:spacing w:line="276" w:lineRule="auto"/>
        <w:jc w:val="left"/>
        <w:rPr>
          <w:rFonts w:asciiTheme="minorHAnsi" w:hAnsiTheme="minorHAnsi"/>
          <w:color w:val="auto"/>
          <w:sz w:val="24"/>
          <w:szCs w:val="24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eDUCATION</w:t>
      </w:r>
      <w:r w:rsidR="00F41B6F">
        <w:rPr>
          <w:rFonts w:asciiTheme="minorHAnsi" w:hAnsiTheme="minorHAnsi"/>
          <w:color w:val="auto"/>
          <w:sz w:val="2"/>
        </w:rPr>
        <w:pict w14:anchorId="7EC21081">
          <v:rect id="_x0000_i1025" style="width:0;height:1.5pt" o:hralign="center" o:hrstd="t" o:hr="t" fillcolor="#a0a0a0" stroked="f"/>
        </w:pict>
      </w:r>
    </w:p>
    <w:tbl>
      <w:tblPr>
        <w:tblStyle w:val="LetterTable"/>
        <w:tblW w:w="10800" w:type="dxa"/>
        <w:tblBorders>
          <w:insideH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7560"/>
        <w:gridCol w:w="3240"/>
      </w:tblGrid>
      <w:tr w:rsidR="00156BD4" w:rsidRPr="00436BC8" w14:paraId="1E8DB2FC" w14:textId="77777777" w:rsidTr="0015486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41AAF25" w14:textId="68B1A26D" w:rsidR="00156BD4" w:rsidRPr="00436BC8" w:rsidRDefault="00156BD4" w:rsidP="0020172A">
            <w:pPr>
              <w:pStyle w:val="ResumeText"/>
              <w:spacing w:before="0" w:line="276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TEXAS A&amp;M UNIVERSITY, COLLEGE STATION (TAMU)</w:t>
            </w:r>
          </w:p>
        </w:tc>
        <w:tc>
          <w:tcPr>
            <w:tcW w:w="3240" w:type="dxa"/>
          </w:tcPr>
          <w:p w14:paraId="3EBE1DE5" w14:textId="014C2893" w:rsidR="00156BD4" w:rsidRPr="008D71A7" w:rsidRDefault="00156BD4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D71A7">
              <w:rPr>
                <w:b/>
                <w:color w:val="auto"/>
              </w:rPr>
              <w:t xml:space="preserve">CGPA: </w:t>
            </w:r>
            <w:r w:rsidR="0096305B">
              <w:rPr>
                <w:b/>
                <w:color w:val="auto"/>
              </w:rPr>
              <w:t xml:space="preserve">        -      </w:t>
            </w:r>
          </w:p>
        </w:tc>
      </w:tr>
      <w:tr w:rsidR="00156BD4" w:rsidRPr="00436BC8" w14:paraId="38039CEB" w14:textId="77777777" w:rsidTr="0015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3D182A64" w14:textId="164026CA" w:rsidR="00156BD4" w:rsidRPr="00436BC8" w:rsidRDefault="00156BD4" w:rsidP="00B63AA0">
            <w:pPr>
              <w:pStyle w:val="ResumeText"/>
              <w:spacing w:before="0" w:line="360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Master of Science</w:t>
            </w:r>
            <w:r w:rsidR="00154862">
              <w:rPr>
                <w:b w:val="0"/>
                <w:color w:val="auto"/>
                <w:sz w:val="22"/>
                <w:szCs w:val="22"/>
              </w:rPr>
              <w:t xml:space="preserve"> (MS)</w:t>
            </w:r>
            <w:r>
              <w:rPr>
                <w:b w:val="0"/>
                <w:color w:val="auto"/>
                <w:sz w:val="22"/>
                <w:szCs w:val="22"/>
              </w:rPr>
              <w:t>, Computer Science</w:t>
            </w:r>
          </w:p>
        </w:tc>
        <w:tc>
          <w:tcPr>
            <w:tcW w:w="3240" w:type="dxa"/>
          </w:tcPr>
          <w:p w14:paraId="631F04AF" w14:textId="3F45349D" w:rsidR="00156BD4" w:rsidRPr="00154862" w:rsidRDefault="00154862" w:rsidP="0020172A">
            <w:pPr>
              <w:pStyle w:val="ResumeText"/>
              <w:spacing w:before="0" w:line="276" w:lineRule="auto"/>
              <w:ind w:left="0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       </w:t>
            </w:r>
            <w:r w:rsidRPr="00154862">
              <w:rPr>
                <w:color w:val="auto"/>
                <w:sz w:val="18"/>
                <w:szCs w:val="18"/>
              </w:rPr>
              <w:t>Fall 2016 – Summer 2018 (Expected)</w:t>
            </w:r>
          </w:p>
        </w:tc>
      </w:tr>
      <w:tr w:rsidR="00156BD4" w:rsidRPr="00436BC8" w14:paraId="513AE92B" w14:textId="77777777" w:rsidTr="00154862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  <w:bottom w:val="nil"/>
            </w:tcBorders>
          </w:tcPr>
          <w:p w14:paraId="02BF0530" w14:textId="4A4CAA4B" w:rsidR="00156BD4" w:rsidRPr="00436BC8" w:rsidRDefault="00156BD4" w:rsidP="00B63AA0">
            <w:pPr>
              <w:pStyle w:val="ResumeText"/>
              <w:spacing w:before="0" w:line="360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VISVESVARAYA TECHNOLOGICAL UNIVERSITY (VTU), INDIA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7536C545" w14:textId="361CC356" w:rsidR="00156BD4" w:rsidRPr="008D71A7" w:rsidRDefault="00154862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D71A7">
              <w:rPr>
                <w:b/>
                <w:color w:val="auto"/>
              </w:rPr>
              <w:t>CGPA: 9.26/10</w:t>
            </w:r>
          </w:p>
        </w:tc>
      </w:tr>
      <w:tr w:rsidR="00156BD4" w:rsidRPr="00436BC8" w14:paraId="04AD6BD2" w14:textId="77777777" w:rsidTr="00154862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</w:tcBorders>
          </w:tcPr>
          <w:p w14:paraId="5C100630" w14:textId="4C5FE77B" w:rsidR="00156BD4" w:rsidRPr="00436BC8" w:rsidRDefault="00154862" w:rsidP="0020172A">
            <w:pPr>
              <w:pStyle w:val="ResumeText"/>
              <w:spacing w:before="0" w:line="276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Bachelor of Engineering (BE), Computer Science</w:t>
            </w:r>
          </w:p>
        </w:tc>
        <w:tc>
          <w:tcPr>
            <w:tcW w:w="3240" w:type="dxa"/>
            <w:tcBorders>
              <w:top w:val="nil"/>
            </w:tcBorders>
          </w:tcPr>
          <w:p w14:paraId="6DCA4B08" w14:textId="2FCAD3F9" w:rsidR="00156BD4" w:rsidRPr="00436BC8" w:rsidRDefault="00154862" w:rsidP="0020172A">
            <w:pPr>
              <w:pStyle w:val="ResumeText"/>
              <w:spacing w:before="0" w:line="276" w:lineRule="auto"/>
              <w:ind w:left="0" w:right="86" w:firstLine="20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2012 –2016</w:t>
            </w:r>
          </w:p>
        </w:tc>
      </w:tr>
    </w:tbl>
    <w:p w14:paraId="5EA4C0A9" w14:textId="77777777" w:rsidR="00604C39" w:rsidRPr="00436BC8" w:rsidRDefault="00604C39" w:rsidP="0020172A">
      <w:pPr>
        <w:pStyle w:val="Heading1"/>
        <w:spacing w:line="220" w:lineRule="exact"/>
        <w:jc w:val="left"/>
        <w:rPr>
          <w:rFonts w:asciiTheme="minorHAnsi" w:hAnsiTheme="minorHAnsi"/>
          <w:color w:val="auto"/>
          <w:sz w:val="24"/>
          <w:szCs w:val="24"/>
        </w:rPr>
      </w:pPr>
    </w:p>
    <w:p w14:paraId="5588D3C7" w14:textId="03CEF8CA" w:rsidR="00357954" w:rsidRPr="0020172A" w:rsidRDefault="00EA5CC0" w:rsidP="00B63AA0">
      <w:pPr>
        <w:pStyle w:val="Heading1"/>
        <w:spacing w:line="200" w:lineRule="exact"/>
        <w:jc w:val="left"/>
        <w:rPr>
          <w:rFonts w:asciiTheme="minorHAnsi" w:hAnsiTheme="minorHAnsi"/>
          <w:color w:val="auto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Internships / Mentorships / Work Experience</w:t>
      </w:r>
      <w:r w:rsidR="00F41B6F">
        <w:rPr>
          <w:rFonts w:asciiTheme="minorHAnsi" w:hAnsiTheme="minorHAnsi"/>
          <w:color w:val="auto"/>
        </w:rPr>
        <w:pict w14:anchorId="760033E6">
          <v:rect id="_x0000_i1026" style="width:0;height:1.5pt" o:hralign="center" o:hrstd="t" o:hr="t" fillcolor="#a0a0a0" stroked="f"/>
        </w:pict>
      </w:r>
      <w:r w:rsidR="00357954" w:rsidRPr="00436BC8">
        <w:rPr>
          <w:b/>
          <w:color w:val="auto"/>
          <w:sz w:val="22"/>
          <w:szCs w:val="22"/>
        </w:rPr>
        <w:t xml:space="preserve">MICROSOFT MENTORSHIP, MTC                                                 </w:t>
      </w:r>
      <w:r w:rsidR="00357954" w:rsidRPr="00436BC8">
        <w:rPr>
          <w:b/>
          <w:color w:val="auto"/>
          <w:sz w:val="22"/>
          <w:szCs w:val="22"/>
        </w:rPr>
        <w:tab/>
        <w:t xml:space="preserve">                        </w:t>
      </w:r>
      <w:r w:rsidR="00297526" w:rsidRPr="00436BC8">
        <w:rPr>
          <w:b/>
          <w:color w:val="auto"/>
          <w:sz w:val="22"/>
          <w:szCs w:val="22"/>
        </w:rPr>
        <w:t xml:space="preserve">     </w:t>
      </w:r>
      <w:r w:rsidR="00357954" w:rsidRPr="00436BC8">
        <w:rPr>
          <w:b/>
          <w:color w:val="auto"/>
          <w:sz w:val="22"/>
          <w:szCs w:val="22"/>
        </w:rPr>
        <w:t xml:space="preserve">   </w:t>
      </w:r>
      <w:r w:rsidR="003A57E7">
        <w:rPr>
          <w:b/>
          <w:color w:val="auto"/>
          <w:sz w:val="22"/>
          <w:szCs w:val="22"/>
        </w:rPr>
        <w:t xml:space="preserve">              </w:t>
      </w:r>
      <w:r w:rsidR="00357954" w:rsidRPr="00436BC8">
        <w:rPr>
          <w:b/>
          <w:color w:val="auto"/>
          <w:sz w:val="22"/>
          <w:szCs w:val="22"/>
        </w:rPr>
        <w:t xml:space="preserve"> </w:t>
      </w:r>
      <w:r w:rsidR="00357954" w:rsidRPr="00436BC8">
        <w:rPr>
          <w:color w:val="auto"/>
          <w:sz w:val="22"/>
          <w:szCs w:val="22"/>
        </w:rPr>
        <w:t xml:space="preserve">AUGUST 2014 – </w:t>
      </w:r>
      <w:r w:rsidR="003A57E7">
        <w:rPr>
          <w:color w:val="auto"/>
          <w:sz w:val="22"/>
          <w:szCs w:val="22"/>
        </w:rPr>
        <w:t>MARCH 2015</w:t>
      </w:r>
    </w:p>
    <w:p w14:paraId="5FD917F7" w14:textId="54E16C5E" w:rsidR="003A57E7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Implemented various Buffer page replacement policies in PostgreSQL Database as proof of concept</w:t>
      </w:r>
      <w:r w:rsidR="00D11FA8">
        <w:rPr>
          <w:color w:val="auto"/>
          <w:sz w:val="22"/>
          <w:szCs w:val="22"/>
        </w:rPr>
        <w:br/>
      </w:r>
    </w:p>
    <w:p w14:paraId="5C2665C1" w14:textId="36EEEAA4" w:rsidR="00B63AA0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Gained knowledge on Clock Sweep, LRU, 2Q, MRU, Levenshtein Distance, Boyer Moore, </w:t>
      </w:r>
      <w:r w:rsidR="00B63AA0" w:rsidRPr="00D11FA8">
        <w:rPr>
          <w:color w:val="auto"/>
          <w:sz w:val="22"/>
          <w:szCs w:val="22"/>
        </w:rPr>
        <w:t>Hashing, MVCC,</w:t>
      </w:r>
    </w:p>
    <w:p w14:paraId="3C07D09E" w14:textId="3BC22FC2" w:rsidR="003A57E7" w:rsidRPr="00436BC8" w:rsidRDefault="00B63AA0" w:rsidP="00B63AA0">
      <w:pPr>
        <w:spacing w:line="276" w:lineRule="auto"/>
        <w:ind w:left="720"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="003A57E7" w:rsidRPr="00436BC8">
        <w:rPr>
          <w:color w:val="auto"/>
          <w:sz w:val="22"/>
          <w:szCs w:val="22"/>
        </w:rPr>
        <w:t>Deadlocks, Selectivity modules in Postgres</w:t>
      </w:r>
    </w:p>
    <w:p w14:paraId="5ED5613E" w14:textId="77777777" w:rsidR="00357954" w:rsidRPr="00436BC8" w:rsidRDefault="00357954" w:rsidP="00B63AA0">
      <w:pPr>
        <w:spacing w:line="276" w:lineRule="auto"/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INTERN, INFOSYS MANGALORE </w:t>
      </w:r>
      <w:r w:rsidR="00806E48" w:rsidRPr="00436BC8">
        <w:rPr>
          <w:b/>
          <w:color w:val="auto"/>
          <w:sz w:val="22"/>
          <w:szCs w:val="22"/>
        </w:rPr>
        <w:t>(Catch Them Young 2009)</w:t>
      </w:r>
      <w:r w:rsidRPr="00436BC8">
        <w:rPr>
          <w:color w:val="auto"/>
          <w:sz w:val="22"/>
          <w:szCs w:val="22"/>
        </w:rPr>
        <w:t xml:space="preserve">  </w:t>
      </w:r>
      <w:r w:rsidR="00297526" w:rsidRPr="00436BC8">
        <w:rPr>
          <w:color w:val="auto"/>
          <w:sz w:val="22"/>
          <w:szCs w:val="22"/>
        </w:rPr>
        <w:t xml:space="preserve">          </w:t>
      </w:r>
      <w:r w:rsidRPr="00436BC8">
        <w:rPr>
          <w:color w:val="auto"/>
          <w:sz w:val="22"/>
          <w:szCs w:val="22"/>
        </w:rPr>
        <w:t xml:space="preserve">                                                           </w:t>
      </w:r>
      <w:r w:rsidR="00806E48" w:rsidRPr="00436BC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 xml:space="preserve">  SUMMER 2010</w:t>
      </w:r>
    </w:p>
    <w:p w14:paraId="3B0065DC" w14:textId="79B425C0" w:rsidR="00357954" w:rsidRPr="00D11FA8" w:rsidRDefault="00357954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Developed</w:t>
      </w:r>
      <w:r w:rsidR="008E5B4D" w:rsidRPr="00D11FA8">
        <w:rPr>
          <w:color w:val="auto"/>
          <w:sz w:val="22"/>
          <w:szCs w:val="22"/>
        </w:rPr>
        <w:t xml:space="preserve"> “mInfy Travel Services”, a tool that allows</w:t>
      </w:r>
      <w:r w:rsidRPr="00D11FA8">
        <w:rPr>
          <w:color w:val="auto"/>
          <w:sz w:val="22"/>
          <w:szCs w:val="22"/>
        </w:rPr>
        <w:t xml:space="preserve"> Infosys Employees </w:t>
      </w:r>
      <w:r w:rsidR="008E5B4D" w:rsidRPr="00D11FA8">
        <w:rPr>
          <w:color w:val="auto"/>
          <w:sz w:val="22"/>
          <w:szCs w:val="22"/>
        </w:rPr>
        <w:t xml:space="preserve">to </w:t>
      </w:r>
      <w:r w:rsidRPr="00D11FA8">
        <w:rPr>
          <w:color w:val="auto"/>
          <w:sz w:val="22"/>
          <w:szCs w:val="22"/>
        </w:rPr>
        <w:t>book/cancel cabs</w:t>
      </w:r>
      <w:r w:rsidR="00D11FA8">
        <w:rPr>
          <w:color w:val="auto"/>
          <w:sz w:val="22"/>
          <w:szCs w:val="22"/>
        </w:rPr>
        <w:br/>
      </w:r>
    </w:p>
    <w:p w14:paraId="195076B3" w14:textId="5413EB90" w:rsidR="00357954" w:rsidRPr="00D11FA8" w:rsidRDefault="00357954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Technologies Used: HTML5, CSS, JavaScript, JQuery, MS Access, SQL, JSP</w:t>
      </w:r>
    </w:p>
    <w:p w14:paraId="23AF0875" w14:textId="77777777" w:rsidR="00B63AA0" w:rsidRPr="00436BC8" w:rsidRDefault="00B63AA0" w:rsidP="00B63AA0">
      <w:pPr>
        <w:spacing w:line="200" w:lineRule="exact"/>
        <w:rPr>
          <w:color w:val="auto"/>
          <w:sz w:val="22"/>
          <w:szCs w:val="22"/>
        </w:rPr>
      </w:pPr>
    </w:p>
    <w:p w14:paraId="2D8953C9" w14:textId="362B1FEC" w:rsidR="00632FD9" w:rsidRPr="0020172A" w:rsidRDefault="004B75BC" w:rsidP="00D4526D">
      <w:pPr>
        <w:spacing w:line="220" w:lineRule="exact"/>
        <w:rPr>
          <w:color w:val="auto"/>
          <w:sz w:val="24"/>
          <w:szCs w:val="24"/>
        </w:rPr>
      </w:pPr>
      <w:r w:rsidRPr="00436BC8">
        <w:rPr>
          <w:rStyle w:val="Heading1Char"/>
          <w:color w:val="auto"/>
          <w:sz w:val="24"/>
          <w:szCs w:val="24"/>
        </w:rPr>
        <w:t>OTHER MAJOR PROJECTS</w:t>
      </w:r>
      <w:r w:rsidR="00F41B6F">
        <w:rPr>
          <w:color w:val="auto"/>
        </w:rPr>
        <w:pict w14:anchorId="00D3F552">
          <v:rect id="_x0000_i1027" style="width:0;height:1.5pt" o:hralign="center" o:hrstd="t" o:hr="t" fillcolor="#a0a0a0" stroked="f"/>
        </w:pict>
      </w:r>
      <w:r w:rsidR="00BE5B4F">
        <w:rPr>
          <w:b/>
          <w:color w:val="auto"/>
          <w:sz w:val="22"/>
          <w:szCs w:val="22"/>
        </w:rPr>
        <w:t>UTILITIES FOR PORTING TCP EVALUATION SUITE TO</w:t>
      </w:r>
      <w:r w:rsidR="00632FD9" w:rsidRPr="00436BC8">
        <w:rPr>
          <w:b/>
          <w:color w:val="auto"/>
          <w:sz w:val="22"/>
          <w:szCs w:val="22"/>
        </w:rPr>
        <w:t xml:space="preserve"> NS3</w:t>
      </w:r>
      <w:r w:rsidR="00BE5B4F">
        <w:rPr>
          <w:b/>
          <w:color w:val="auto"/>
          <w:sz w:val="22"/>
          <w:szCs w:val="22"/>
        </w:rPr>
        <w:t xml:space="preserve"> </w:t>
      </w:r>
      <w:r w:rsidR="00632FD9" w:rsidRPr="00436BC8">
        <w:rPr>
          <w:color w:val="auto"/>
          <w:sz w:val="22"/>
          <w:szCs w:val="22"/>
        </w:rPr>
        <w:t xml:space="preserve">                                               FINAL YEAR PROJECT (2015)</w:t>
      </w:r>
    </w:p>
    <w:p w14:paraId="443D953D" w14:textId="02FC9D63" w:rsidR="00D11FA8" w:rsidRPr="00D11FA8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Developed modules to collect statistics from bottleneck </w:t>
      </w:r>
      <w:r w:rsidR="00D538EA" w:rsidRPr="00D11FA8">
        <w:rPr>
          <w:color w:val="auto"/>
          <w:sz w:val="22"/>
          <w:szCs w:val="22"/>
        </w:rPr>
        <w:t>links and plot graphs for the same</w:t>
      </w:r>
      <w:r w:rsidR="00D11FA8">
        <w:rPr>
          <w:color w:val="auto"/>
          <w:sz w:val="22"/>
          <w:szCs w:val="22"/>
        </w:rPr>
        <w:br/>
      </w:r>
    </w:p>
    <w:p w14:paraId="70E6D509" w14:textId="2FC38404" w:rsidR="003A57E7" w:rsidRPr="00D11FA8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Integrated</w:t>
      </w:r>
      <w:r w:rsidR="00B67F70" w:rsidRPr="00D11FA8">
        <w:rPr>
          <w:color w:val="auto"/>
          <w:sz w:val="22"/>
          <w:szCs w:val="22"/>
        </w:rPr>
        <w:t xml:space="preserve"> Tmix and DelayBox</w:t>
      </w:r>
      <w:r w:rsidRPr="00D11FA8">
        <w:rPr>
          <w:color w:val="auto"/>
          <w:sz w:val="22"/>
          <w:szCs w:val="22"/>
        </w:rPr>
        <w:t xml:space="preserve"> modules</w:t>
      </w:r>
      <w:r w:rsidR="00B67F70" w:rsidRPr="00D11FA8">
        <w:rPr>
          <w:color w:val="auto"/>
          <w:sz w:val="22"/>
          <w:szCs w:val="22"/>
        </w:rPr>
        <w:t xml:space="preserve"> into NS 3.24</w:t>
      </w:r>
      <w:r w:rsidRPr="00D11FA8">
        <w:rPr>
          <w:color w:val="auto"/>
          <w:sz w:val="22"/>
          <w:szCs w:val="22"/>
        </w:rPr>
        <w:t xml:space="preserve"> and wrote Test suite and E</w:t>
      </w:r>
      <w:r w:rsidR="008D5E06" w:rsidRPr="00D11FA8">
        <w:rPr>
          <w:color w:val="auto"/>
          <w:sz w:val="22"/>
          <w:szCs w:val="22"/>
        </w:rPr>
        <w:t>xample script</w:t>
      </w:r>
    </w:p>
    <w:p w14:paraId="532FEEA8" w14:textId="20547E8D" w:rsidR="00632FD9" w:rsidRPr="00436BC8" w:rsidRDefault="00AA5D69" w:rsidP="00B63AA0">
      <w:pPr>
        <w:spacing w:line="276" w:lineRule="auto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ENHANCED STRING MATCHING ALGORITHM FOR HETEROGENOUS ARCHITECTURES</w:t>
      </w:r>
      <w:r w:rsidR="00632FD9" w:rsidRPr="00436BC8">
        <w:rPr>
          <w:color w:val="auto"/>
          <w:sz w:val="22"/>
          <w:szCs w:val="22"/>
        </w:rPr>
        <w:t xml:space="preserve"> </w:t>
      </w:r>
      <w:r w:rsidR="003A57E7">
        <w:rPr>
          <w:color w:val="auto"/>
          <w:sz w:val="22"/>
          <w:szCs w:val="22"/>
        </w:rPr>
        <w:t xml:space="preserve">        </w:t>
      </w:r>
      <w:r>
        <w:rPr>
          <w:color w:val="auto"/>
          <w:sz w:val="22"/>
          <w:szCs w:val="22"/>
        </w:rPr>
        <w:tab/>
      </w:r>
      <w:r w:rsidR="00E97F8D">
        <w:rPr>
          <w:color w:val="auto"/>
          <w:sz w:val="22"/>
          <w:szCs w:val="22"/>
        </w:rPr>
        <w:t>SUMMER 2015</w:t>
      </w:r>
    </w:p>
    <w:p w14:paraId="6314BEDA" w14:textId="623AD9FC" w:rsidR="001A6C69" w:rsidRPr="008243EC" w:rsidRDefault="004639ED" w:rsidP="00C80CCA">
      <w:pPr>
        <w:pStyle w:val="ListParagraph"/>
        <w:numPr>
          <w:ilvl w:val="0"/>
          <w:numId w:val="28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>Work</w:t>
      </w:r>
      <w:r w:rsidR="001A6C69" w:rsidRPr="008243EC">
        <w:rPr>
          <w:color w:val="auto"/>
          <w:sz w:val="22"/>
          <w:szCs w:val="22"/>
        </w:rPr>
        <w:t xml:space="preserve"> </w:t>
      </w:r>
      <w:r w:rsidR="000456FB" w:rsidRPr="008243EC">
        <w:rPr>
          <w:color w:val="auto"/>
          <w:sz w:val="22"/>
          <w:szCs w:val="22"/>
        </w:rPr>
        <w:t>accepted for poster presentation at</w:t>
      </w:r>
      <w:r w:rsidRPr="008243EC">
        <w:rPr>
          <w:color w:val="auto"/>
          <w:sz w:val="22"/>
          <w:szCs w:val="22"/>
        </w:rPr>
        <w:t xml:space="preserve"> Student Research Symposium (SRS), co-located wit</w:t>
      </w:r>
      <w:r w:rsidR="00C66969" w:rsidRPr="008243EC">
        <w:rPr>
          <w:color w:val="auto"/>
          <w:sz w:val="22"/>
          <w:szCs w:val="22"/>
        </w:rPr>
        <w:t xml:space="preserve">h IEEE </w:t>
      </w:r>
    </w:p>
    <w:p w14:paraId="2DEAAACE" w14:textId="77777777" w:rsidR="00072FA3" w:rsidRDefault="001A6C69" w:rsidP="00C80CCA">
      <w:pPr>
        <w:spacing w:line="200" w:lineRule="exact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</w:t>
      </w:r>
      <w:r w:rsidR="00C66969">
        <w:rPr>
          <w:color w:val="auto"/>
          <w:sz w:val="22"/>
          <w:szCs w:val="22"/>
        </w:rPr>
        <w:t>onference</w:t>
      </w:r>
      <w:r>
        <w:rPr>
          <w:color w:val="auto"/>
          <w:sz w:val="22"/>
          <w:szCs w:val="22"/>
        </w:rPr>
        <w:t xml:space="preserve"> </w:t>
      </w:r>
      <w:r w:rsidR="0038418F">
        <w:rPr>
          <w:color w:val="auto"/>
          <w:sz w:val="22"/>
          <w:szCs w:val="22"/>
        </w:rPr>
        <w:t>o</w:t>
      </w:r>
      <w:r w:rsidR="008F5240">
        <w:rPr>
          <w:color w:val="auto"/>
          <w:sz w:val="22"/>
          <w:szCs w:val="22"/>
        </w:rPr>
        <w:t>n HiPC, 2015</w:t>
      </w:r>
    </w:p>
    <w:p w14:paraId="1EA7731C" w14:textId="194EFFD1" w:rsidR="001A6C69" w:rsidRPr="008243EC" w:rsidRDefault="00186F4E" w:rsidP="00C80CCA">
      <w:pPr>
        <w:pStyle w:val="ListParagraph"/>
        <w:numPr>
          <w:ilvl w:val="0"/>
          <w:numId w:val="27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>Won IEEE TCPP award for “Best Poster”. Also received scholarship from HiPC to attend the conference</w:t>
      </w:r>
    </w:p>
    <w:p w14:paraId="09422E98" w14:textId="240469F1" w:rsidR="00B63AA0" w:rsidRPr="00AA5D69" w:rsidRDefault="00AA5D69" w:rsidP="00B63AA0">
      <w:pPr>
        <w:spacing w:line="276" w:lineRule="auto"/>
        <w:rPr>
          <w:b/>
          <w:color w:val="auto"/>
          <w:sz w:val="22"/>
          <w:szCs w:val="22"/>
        </w:rPr>
      </w:pPr>
      <w:r w:rsidRPr="00AA5D69">
        <w:rPr>
          <w:b/>
          <w:color w:val="auto"/>
          <w:sz w:val="22"/>
          <w:szCs w:val="22"/>
        </w:rPr>
        <w:t>SWIFT -</w:t>
      </w:r>
      <w:r>
        <w:rPr>
          <w:b/>
          <w:color w:val="auto"/>
          <w:sz w:val="22"/>
          <w:szCs w:val="22"/>
        </w:rPr>
        <w:t xml:space="preserve"> </w:t>
      </w:r>
      <w:r w:rsidRPr="00AA5D69">
        <w:rPr>
          <w:b/>
          <w:caps/>
          <w:color w:val="auto"/>
          <w:sz w:val="22"/>
          <w:szCs w:val="22"/>
        </w:rPr>
        <w:t>An Optimized String Matching Algorithm for Nvidia GPU</w:t>
      </w: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SUMMER 2016</w:t>
      </w:r>
    </w:p>
    <w:p w14:paraId="7B8844C8" w14:textId="3066AC30" w:rsidR="008D098A" w:rsidRPr="009715BA" w:rsidRDefault="00B63AA0" w:rsidP="009715BA">
      <w:pPr>
        <w:pStyle w:val="ListParagraph"/>
        <w:numPr>
          <w:ilvl w:val="0"/>
          <w:numId w:val="26"/>
        </w:numPr>
        <w:spacing w:line="220" w:lineRule="exact"/>
        <w:ind w:left="709" w:hanging="709"/>
        <w:rPr>
          <w:color w:val="auto"/>
          <w:sz w:val="22"/>
          <w:szCs w:val="22"/>
        </w:rPr>
      </w:pPr>
      <w:r w:rsidRPr="009715BA">
        <w:rPr>
          <w:color w:val="auto"/>
          <w:sz w:val="22"/>
          <w:szCs w:val="22"/>
        </w:rPr>
        <w:t xml:space="preserve">Work accepted for </w:t>
      </w:r>
      <w:r w:rsidR="00375041" w:rsidRPr="009715BA">
        <w:rPr>
          <w:color w:val="auto"/>
          <w:sz w:val="22"/>
          <w:szCs w:val="22"/>
        </w:rPr>
        <w:t>full oral</w:t>
      </w:r>
      <w:r w:rsidRPr="009715BA">
        <w:rPr>
          <w:color w:val="auto"/>
          <w:sz w:val="22"/>
          <w:szCs w:val="22"/>
        </w:rPr>
        <w:t xml:space="preserve"> presentation at </w:t>
      </w:r>
      <w:r w:rsidR="00375041" w:rsidRPr="009715BA">
        <w:rPr>
          <w:color w:val="auto"/>
          <w:sz w:val="22"/>
          <w:szCs w:val="22"/>
        </w:rPr>
        <w:t>International Sympos</w:t>
      </w:r>
      <w:r w:rsidR="008D098A" w:rsidRPr="009715BA">
        <w:rPr>
          <w:color w:val="auto"/>
          <w:sz w:val="22"/>
          <w:szCs w:val="22"/>
        </w:rPr>
        <w:t>ium on Parallel and Distributed</w:t>
      </w:r>
    </w:p>
    <w:p w14:paraId="13F35D3C" w14:textId="772F3E18" w:rsidR="00375041" w:rsidRDefault="00375041" w:rsidP="008D098A">
      <w:pPr>
        <w:spacing w:line="220" w:lineRule="exact"/>
        <w:ind w:left="720" w:hanging="1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Computing, 2016</w:t>
      </w:r>
      <w:r w:rsidR="00330787">
        <w:rPr>
          <w:color w:val="auto"/>
          <w:sz w:val="22"/>
          <w:szCs w:val="22"/>
        </w:rPr>
        <w:t>, held in China</w:t>
      </w:r>
    </w:p>
    <w:p w14:paraId="495450CF" w14:textId="6A6E10D5" w:rsidR="00B63AA0" w:rsidRPr="00375041" w:rsidRDefault="008D098A" w:rsidP="00375041">
      <w:pPr>
        <w:pStyle w:val="ListParagraph"/>
        <w:numPr>
          <w:ilvl w:val="0"/>
          <w:numId w:val="25"/>
        </w:numPr>
        <w:spacing w:line="22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Received scholarship from TEQUIP</w:t>
      </w:r>
      <w:r w:rsidR="00330787">
        <w:rPr>
          <w:color w:val="auto"/>
          <w:sz w:val="22"/>
          <w:szCs w:val="22"/>
        </w:rPr>
        <w:t xml:space="preserve"> program of World Bank</w:t>
      </w:r>
      <w:r w:rsidR="00B63AA0" w:rsidRPr="00375041">
        <w:rPr>
          <w:color w:val="auto"/>
          <w:sz w:val="22"/>
          <w:szCs w:val="22"/>
        </w:rPr>
        <w:t xml:space="preserve"> to attend the conference</w:t>
      </w:r>
    </w:p>
    <w:p w14:paraId="7E25B7A3" w14:textId="77777777" w:rsidR="00D4526D" w:rsidRPr="00436BC8" w:rsidRDefault="00D4526D" w:rsidP="00D4526D">
      <w:pPr>
        <w:tabs>
          <w:tab w:val="left" w:pos="6420"/>
        </w:tabs>
        <w:spacing w:line="2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ab/>
      </w:r>
    </w:p>
    <w:p w14:paraId="73DFF3ED" w14:textId="23674E18" w:rsidR="0025012E" w:rsidRPr="00436BC8" w:rsidRDefault="0020172A" w:rsidP="00B63AA0">
      <w:pPr>
        <w:pStyle w:val="Heading1"/>
        <w:spacing w:after="0" w:line="180" w:lineRule="exact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Other</w:t>
      </w:r>
      <w:r w:rsidR="00F41B6F">
        <w:rPr>
          <w:rFonts w:asciiTheme="minorHAnsi" w:hAnsiTheme="minorHAnsi"/>
          <w:color w:val="auto"/>
        </w:rPr>
        <w:pict w14:anchorId="5E76FA84">
          <v:rect id="_x0000_i1028" style="width:0;height:1.5pt" o:hralign="center" o:hrstd="t" o:hr="t" fillcolor="#a0a0a0" stroked="f"/>
        </w:pict>
      </w:r>
    </w:p>
    <w:p w14:paraId="6B22EDA4" w14:textId="08F42155" w:rsidR="00072FA3" w:rsidRDefault="00F51216" w:rsidP="003A57E7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Ranked among the top 100 in India in the Corporate Employability Assessment Test (CEAT), 2015</w:t>
      </w:r>
    </w:p>
    <w:p w14:paraId="79A00CAA" w14:textId="0600F251" w:rsidR="00777416" w:rsidRPr="00777416" w:rsidRDefault="0020172A" w:rsidP="00777416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Volunteered as English Teacher to teach underprivileged kids for a year at Make a Difference (MaD), an NGO, and won </w:t>
      </w:r>
      <w:r w:rsidRPr="00330787">
        <w:rPr>
          <w:b/>
          <w:color w:val="auto"/>
          <w:sz w:val="22"/>
          <w:szCs w:val="22"/>
        </w:rPr>
        <w:t>Best English Teacher</w:t>
      </w:r>
      <w:r>
        <w:rPr>
          <w:color w:val="auto"/>
          <w:sz w:val="22"/>
          <w:szCs w:val="22"/>
        </w:rPr>
        <w:t xml:space="preserve"> and </w:t>
      </w:r>
      <w:r w:rsidRPr="00330787">
        <w:rPr>
          <w:b/>
          <w:color w:val="auto"/>
          <w:sz w:val="22"/>
          <w:szCs w:val="22"/>
        </w:rPr>
        <w:t>Best Fundraiser</w:t>
      </w:r>
      <w:r>
        <w:rPr>
          <w:color w:val="auto"/>
          <w:sz w:val="22"/>
          <w:szCs w:val="22"/>
        </w:rPr>
        <w:t xml:space="preserve"> recognition</w:t>
      </w:r>
    </w:p>
    <w:p w14:paraId="7AD69A7E" w14:textId="15F1D5B4" w:rsidR="00777416" w:rsidRPr="00777416" w:rsidRDefault="00777416" w:rsidP="00777416">
      <w:pPr>
        <w:tabs>
          <w:tab w:val="left" w:pos="2686"/>
        </w:tabs>
        <w:rPr>
          <w:sz w:val="16"/>
          <w:szCs w:val="16"/>
        </w:rPr>
      </w:pPr>
      <w:bookmarkStart w:id="0" w:name="_GoBack"/>
      <w:r w:rsidRPr="00777416">
        <w:rPr>
          <w:b/>
          <w:sz w:val="16"/>
          <w:szCs w:val="16"/>
        </w:rPr>
        <w:t>Work Authorization:</w:t>
      </w:r>
      <w:r w:rsidRPr="00777416">
        <w:rPr>
          <w:sz w:val="16"/>
          <w:szCs w:val="16"/>
        </w:rPr>
        <w:t xml:space="preserve"> Eligible to work under Practical Training in the United States</w:t>
      </w:r>
    </w:p>
    <w:bookmarkEnd w:id="0"/>
    <w:sectPr w:rsidR="00777416" w:rsidRPr="00777416" w:rsidSect="008A3D6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0" w:right="720" w:bottom="90" w:left="720" w:header="36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ADD57" w14:textId="77777777" w:rsidR="00F41B6F" w:rsidRDefault="00F41B6F">
      <w:pPr>
        <w:spacing w:before="0" w:after="0" w:line="240" w:lineRule="auto"/>
      </w:pPr>
      <w:r>
        <w:separator/>
      </w:r>
    </w:p>
  </w:endnote>
  <w:endnote w:type="continuationSeparator" w:id="0">
    <w:p w14:paraId="13256F0B" w14:textId="77777777" w:rsidR="00F41B6F" w:rsidRDefault="00F41B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80EE0" w14:textId="77777777" w:rsidR="002C42BC" w:rsidRDefault="00C5195E">
    <w:pPr>
      <w:pStyle w:val="Footer"/>
    </w:pPr>
    <w:r>
      <w:t>https:/github.com/sourabhshenoy</w:t>
    </w:r>
    <w:r w:rsidR="005D79BF">
      <w:ptab w:relativeTo="margin" w:alignment="right" w:leader="none"/>
    </w:r>
    <w:r w:rsidR="005D79BF">
      <w:t>Sourabh S Shenoy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30ED3" w14:textId="77777777" w:rsidR="005D79BF" w:rsidRDefault="007B4534" w:rsidP="007B4534">
    <w:pPr>
      <w:pStyle w:val="Footer"/>
      <w:ind w:left="0"/>
    </w:pPr>
    <w:r>
      <w:t xml:space="preserve"> https:/github.com/sourabhshenoy</w:t>
    </w:r>
    <w:r w:rsidR="00345EB9">
      <w:ptab w:relativeTo="margin" w:alignment="right" w:leader="none"/>
    </w:r>
    <w:r w:rsidR="00345EB9">
      <w:t>Sourabh S Shenoy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B654F" w14:textId="77777777" w:rsidR="00F41B6F" w:rsidRDefault="00F41B6F">
      <w:pPr>
        <w:spacing w:before="0" w:after="0" w:line="240" w:lineRule="auto"/>
      </w:pPr>
      <w:r>
        <w:separator/>
      </w:r>
    </w:p>
  </w:footnote>
  <w:footnote w:type="continuationSeparator" w:id="0">
    <w:p w14:paraId="18FD096D" w14:textId="77777777" w:rsidR="00F41B6F" w:rsidRDefault="00F41B6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02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E5003" w14:textId="77777777" w:rsidR="00084FF2" w:rsidRDefault="00084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A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039EF" w14:textId="77777777" w:rsidR="00084FF2" w:rsidRDefault="00084F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17793" w14:textId="596AE63D" w:rsidR="00D1176C" w:rsidRDefault="00D1176C">
    <w:pPr>
      <w:pStyle w:val="Header"/>
      <w:jc w:val="right"/>
    </w:pPr>
  </w:p>
  <w:p w14:paraId="6FB5083C" w14:textId="77777777" w:rsidR="00D1176C" w:rsidRDefault="00D117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568"/>
    <w:multiLevelType w:val="hybridMultilevel"/>
    <w:tmpl w:val="F09C0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97A49"/>
    <w:multiLevelType w:val="hybridMultilevel"/>
    <w:tmpl w:val="096E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009D0"/>
    <w:multiLevelType w:val="hybridMultilevel"/>
    <w:tmpl w:val="44C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45A5"/>
    <w:multiLevelType w:val="hybridMultilevel"/>
    <w:tmpl w:val="F3F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D33F6"/>
    <w:multiLevelType w:val="hybridMultilevel"/>
    <w:tmpl w:val="350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02091"/>
    <w:multiLevelType w:val="hybridMultilevel"/>
    <w:tmpl w:val="DC14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46CB2"/>
    <w:multiLevelType w:val="hybridMultilevel"/>
    <w:tmpl w:val="7234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939B7"/>
    <w:multiLevelType w:val="hybridMultilevel"/>
    <w:tmpl w:val="C2B0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38D"/>
    <w:multiLevelType w:val="hybridMultilevel"/>
    <w:tmpl w:val="3684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37777"/>
    <w:multiLevelType w:val="hybridMultilevel"/>
    <w:tmpl w:val="A96AB452"/>
    <w:lvl w:ilvl="0" w:tplc="949CCCFE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95134B"/>
    <w:multiLevelType w:val="hybridMultilevel"/>
    <w:tmpl w:val="B420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343C2"/>
    <w:multiLevelType w:val="hybridMultilevel"/>
    <w:tmpl w:val="462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53A0B"/>
    <w:multiLevelType w:val="hybridMultilevel"/>
    <w:tmpl w:val="F996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9423E8"/>
    <w:multiLevelType w:val="hybridMultilevel"/>
    <w:tmpl w:val="86EC9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EE2762F"/>
    <w:multiLevelType w:val="hybridMultilevel"/>
    <w:tmpl w:val="959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B76A7"/>
    <w:multiLevelType w:val="hybridMultilevel"/>
    <w:tmpl w:val="D74E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937540"/>
    <w:multiLevelType w:val="hybridMultilevel"/>
    <w:tmpl w:val="A06243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241523"/>
    <w:multiLevelType w:val="hybridMultilevel"/>
    <w:tmpl w:val="34608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3F7C6A"/>
    <w:multiLevelType w:val="hybridMultilevel"/>
    <w:tmpl w:val="670822E8"/>
    <w:lvl w:ilvl="0" w:tplc="B0ECE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F111B"/>
    <w:multiLevelType w:val="hybridMultilevel"/>
    <w:tmpl w:val="BE04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E1CAD"/>
    <w:multiLevelType w:val="hybridMultilevel"/>
    <w:tmpl w:val="8A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43F92"/>
    <w:multiLevelType w:val="hybridMultilevel"/>
    <w:tmpl w:val="3842B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56369D"/>
    <w:multiLevelType w:val="hybridMultilevel"/>
    <w:tmpl w:val="C610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F557E"/>
    <w:multiLevelType w:val="hybridMultilevel"/>
    <w:tmpl w:val="6EC4E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702BAF"/>
    <w:multiLevelType w:val="hybridMultilevel"/>
    <w:tmpl w:val="0994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6B0176"/>
    <w:multiLevelType w:val="hybridMultilevel"/>
    <w:tmpl w:val="9806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A38BE"/>
    <w:multiLevelType w:val="hybridMultilevel"/>
    <w:tmpl w:val="D0A84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951BE8"/>
    <w:multiLevelType w:val="hybridMultilevel"/>
    <w:tmpl w:val="7A5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7201D1"/>
    <w:multiLevelType w:val="hybridMultilevel"/>
    <w:tmpl w:val="B00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990CDF"/>
    <w:multiLevelType w:val="hybridMultilevel"/>
    <w:tmpl w:val="B1E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AB403C"/>
    <w:multiLevelType w:val="hybridMultilevel"/>
    <w:tmpl w:val="0F86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24"/>
  </w:num>
  <w:num w:numId="4">
    <w:abstractNumId w:val="20"/>
  </w:num>
  <w:num w:numId="5">
    <w:abstractNumId w:val="3"/>
  </w:num>
  <w:num w:numId="6">
    <w:abstractNumId w:val="18"/>
  </w:num>
  <w:num w:numId="7">
    <w:abstractNumId w:val="29"/>
  </w:num>
  <w:num w:numId="8">
    <w:abstractNumId w:val="14"/>
  </w:num>
  <w:num w:numId="9">
    <w:abstractNumId w:val="4"/>
  </w:num>
  <w:num w:numId="10">
    <w:abstractNumId w:val="11"/>
  </w:num>
  <w:num w:numId="11">
    <w:abstractNumId w:val="6"/>
  </w:num>
  <w:num w:numId="12">
    <w:abstractNumId w:val="27"/>
  </w:num>
  <w:num w:numId="13">
    <w:abstractNumId w:val="2"/>
  </w:num>
  <w:num w:numId="14">
    <w:abstractNumId w:val="8"/>
  </w:num>
  <w:num w:numId="15">
    <w:abstractNumId w:val="17"/>
  </w:num>
  <w:num w:numId="16">
    <w:abstractNumId w:val="13"/>
  </w:num>
  <w:num w:numId="17">
    <w:abstractNumId w:val="21"/>
  </w:num>
  <w:num w:numId="18">
    <w:abstractNumId w:val="26"/>
  </w:num>
  <w:num w:numId="19">
    <w:abstractNumId w:val="23"/>
  </w:num>
  <w:num w:numId="20">
    <w:abstractNumId w:val="16"/>
  </w:num>
  <w:num w:numId="21">
    <w:abstractNumId w:val="12"/>
  </w:num>
  <w:num w:numId="22">
    <w:abstractNumId w:val="9"/>
  </w:num>
  <w:num w:numId="23">
    <w:abstractNumId w:val="19"/>
  </w:num>
  <w:num w:numId="24">
    <w:abstractNumId w:val="25"/>
  </w:num>
  <w:num w:numId="25">
    <w:abstractNumId w:val="22"/>
  </w:num>
  <w:num w:numId="26">
    <w:abstractNumId w:val="0"/>
  </w:num>
  <w:num w:numId="27">
    <w:abstractNumId w:val="7"/>
  </w:num>
  <w:num w:numId="28">
    <w:abstractNumId w:val="1"/>
  </w:num>
  <w:num w:numId="29">
    <w:abstractNumId w:val="30"/>
  </w:num>
  <w:num w:numId="30">
    <w:abstractNumId w:val="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1"/>
    <w:rsid w:val="00001460"/>
    <w:rsid w:val="00007D90"/>
    <w:rsid w:val="00017727"/>
    <w:rsid w:val="000253B5"/>
    <w:rsid w:val="00036511"/>
    <w:rsid w:val="000456FB"/>
    <w:rsid w:val="00064D1F"/>
    <w:rsid w:val="00065CCA"/>
    <w:rsid w:val="00072FA3"/>
    <w:rsid w:val="000743C9"/>
    <w:rsid w:val="00076B10"/>
    <w:rsid w:val="00084FF2"/>
    <w:rsid w:val="000A1C93"/>
    <w:rsid w:val="000A5C1C"/>
    <w:rsid w:val="000A6284"/>
    <w:rsid w:val="000B4896"/>
    <w:rsid w:val="000B4E72"/>
    <w:rsid w:val="000C07FA"/>
    <w:rsid w:val="000C09B9"/>
    <w:rsid w:val="000E5802"/>
    <w:rsid w:val="000E59C3"/>
    <w:rsid w:val="0010402E"/>
    <w:rsid w:val="001050D5"/>
    <w:rsid w:val="00113C0A"/>
    <w:rsid w:val="0012471B"/>
    <w:rsid w:val="00140613"/>
    <w:rsid w:val="001448D1"/>
    <w:rsid w:val="00146138"/>
    <w:rsid w:val="0015242A"/>
    <w:rsid w:val="00154862"/>
    <w:rsid w:val="00156BD4"/>
    <w:rsid w:val="00161FA4"/>
    <w:rsid w:val="0016770C"/>
    <w:rsid w:val="00174EE8"/>
    <w:rsid w:val="00177790"/>
    <w:rsid w:val="00186F4E"/>
    <w:rsid w:val="00192F2D"/>
    <w:rsid w:val="001931F0"/>
    <w:rsid w:val="0019699B"/>
    <w:rsid w:val="001A1B24"/>
    <w:rsid w:val="001A20F1"/>
    <w:rsid w:val="001A6C69"/>
    <w:rsid w:val="001B1CF1"/>
    <w:rsid w:val="001C3EA4"/>
    <w:rsid w:val="001D129B"/>
    <w:rsid w:val="001D3A38"/>
    <w:rsid w:val="001E218C"/>
    <w:rsid w:val="001E7499"/>
    <w:rsid w:val="001F0CFB"/>
    <w:rsid w:val="001F56E9"/>
    <w:rsid w:val="00200E8B"/>
    <w:rsid w:val="0020172A"/>
    <w:rsid w:val="00203C52"/>
    <w:rsid w:val="00211D06"/>
    <w:rsid w:val="0021286C"/>
    <w:rsid w:val="002158EA"/>
    <w:rsid w:val="00223CBE"/>
    <w:rsid w:val="00223D82"/>
    <w:rsid w:val="002305DD"/>
    <w:rsid w:val="002341B8"/>
    <w:rsid w:val="0024094B"/>
    <w:rsid w:val="00243313"/>
    <w:rsid w:val="002433FB"/>
    <w:rsid w:val="0025012E"/>
    <w:rsid w:val="00262D66"/>
    <w:rsid w:val="0026575E"/>
    <w:rsid w:val="0026727B"/>
    <w:rsid w:val="0026764E"/>
    <w:rsid w:val="002709BF"/>
    <w:rsid w:val="00272DCC"/>
    <w:rsid w:val="00276983"/>
    <w:rsid w:val="00276F35"/>
    <w:rsid w:val="002834B5"/>
    <w:rsid w:val="00284273"/>
    <w:rsid w:val="00287BAC"/>
    <w:rsid w:val="002915CC"/>
    <w:rsid w:val="002941BF"/>
    <w:rsid w:val="0029604A"/>
    <w:rsid w:val="00297526"/>
    <w:rsid w:val="002A667F"/>
    <w:rsid w:val="002B4775"/>
    <w:rsid w:val="002C0AD1"/>
    <w:rsid w:val="002C0B30"/>
    <w:rsid w:val="002C0C1F"/>
    <w:rsid w:val="002C0E23"/>
    <w:rsid w:val="002C0F31"/>
    <w:rsid w:val="002C1732"/>
    <w:rsid w:val="002C36D4"/>
    <w:rsid w:val="002C42BC"/>
    <w:rsid w:val="002C4C47"/>
    <w:rsid w:val="002C73EC"/>
    <w:rsid w:val="002D3658"/>
    <w:rsid w:val="002D46EE"/>
    <w:rsid w:val="002E0239"/>
    <w:rsid w:val="002E2914"/>
    <w:rsid w:val="002E3455"/>
    <w:rsid w:val="002F1F32"/>
    <w:rsid w:val="003009DC"/>
    <w:rsid w:val="00303E26"/>
    <w:rsid w:val="00304991"/>
    <w:rsid w:val="00310E82"/>
    <w:rsid w:val="00330787"/>
    <w:rsid w:val="0033368E"/>
    <w:rsid w:val="00345EB9"/>
    <w:rsid w:val="00357954"/>
    <w:rsid w:val="0036360E"/>
    <w:rsid w:val="00371CD8"/>
    <w:rsid w:val="00375041"/>
    <w:rsid w:val="003811E3"/>
    <w:rsid w:val="0038418F"/>
    <w:rsid w:val="003A1A23"/>
    <w:rsid w:val="003A3D9A"/>
    <w:rsid w:val="003A57E7"/>
    <w:rsid w:val="003A650C"/>
    <w:rsid w:val="003B1969"/>
    <w:rsid w:val="003B59EB"/>
    <w:rsid w:val="003B6292"/>
    <w:rsid w:val="003C0D4F"/>
    <w:rsid w:val="003E5AA8"/>
    <w:rsid w:val="003F053B"/>
    <w:rsid w:val="003F5F1B"/>
    <w:rsid w:val="00403048"/>
    <w:rsid w:val="00404085"/>
    <w:rsid w:val="004071DF"/>
    <w:rsid w:val="0041139B"/>
    <w:rsid w:val="00414819"/>
    <w:rsid w:val="00422260"/>
    <w:rsid w:val="004228D3"/>
    <w:rsid w:val="00434ACD"/>
    <w:rsid w:val="00436BC8"/>
    <w:rsid w:val="00447ED4"/>
    <w:rsid w:val="00456C73"/>
    <w:rsid w:val="004639ED"/>
    <w:rsid w:val="0046513E"/>
    <w:rsid w:val="00467BF4"/>
    <w:rsid w:val="00470443"/>
    <w:rsid w:val="00473A88"/>
    <w:rsid w:val="004A111A"/>
    <w:rsid w:val="004A23BF"/>
    <w:rsid w:val="004B2D09"/>
    <w:rsid w:val="004B3A32"/>
    <w:rsid w:val="004B75BC"/>
    <w:rsid w:val="004D75FB"/>
    <w:rsid w:val="004D7665"/>
    <w:rsid w:val="004E6710"/>
    <w:rsid w:val="004F1357"/>
    <w:rsid w:val="004F23A2"/>
    <w:rsid w:val="004F50F2"/>
    <w:rsid w:val="004F7FE6"/>
    <w:rsid w:val="00522F76"/>
    <w:rsid w:val="00523D51"/>
    <w:rsid w:val="00541C74"/>
    <w:rsid w:val="00570571"/>
    <w:rsid w:val="00573264"/>
    <w:rsid w:val="00583178"/>
    <w:rsid w:val="005A746C"/>
    <w:rsid w:val="005B34D0"/>
    <w:rsid w:val="005B775A"/>
    <w:rsid w:val="005D79BF"/>
    <w:rsid w:val="005D7F72"/>
    <w:rsid w:val="005F1291"/>
    <w:rsid w:val="005F2746"/>
    <w:rsid w:val="005F3FCE"/>
    <w:rsid w:val="00604C39"/>
    <w:rsid w:val="006144C0"/>
    <w:rsid w:val="00617C0A"/>
    <w:rsid w:val="00620593"/>
    <w:rsid w:val="006217F5"/>
    <w:rsid w:val="00622266"/>
    <w:rsid w:val="00632DDC"/>
    <w:rsid w:val="00632FD9"/>
    <w:rsid w:val="00641835"/>
    <w:rsid w:val="00647B4C"/>
    <w:rsid w:val="00653132"/>
    <w:rsid w:val="00663431"/>
    <w:rsid w:val="00665309"/>
    <w:rsid w:val="00666148"/>
    <w:rsid w:val="00677A19"/>
    <w:rsid w:val="0068207D"/>
    <w:rsid w:val="00684099"/>
    <w:rsid w:val="0068676C"/>
    <w:rsid w:val="00686FB8"/>
    <w:rsid w:val="006969A2"/>
    <w:rsid w:val="006A022C"/>
    <w:rsid w:val="006A1E88"/>
    <w:rsid w:val="006B732A"/>
    <w:rsid w:val="006C3243"/>
    <w:rsid w:val="006D3FE9"/>
    <w:rsid w:val="006D5DCD"/>
    <w:rsid w:val="006E3450"/>
    <w:rsid w:val="006E3A7C"/>
    <w:rsid w:val="006E7D9A"/>
    <w:rsid w:val="006F421D"/>
    <w:rsid w:val="006F427F"/>
    <w:rsid w:val="006F4E6B"/>
    <w:rsid w:val="00711427"/>
    <w:rsid w:val="0071666C"/>
    <w:rsid w:val="00724F37"/>
    <w:rsid w:val="00732024"/>
    <w:rsid w:val="0073272F"/>
    <w:rsid w:val="00741C85"/>
    <w:rsid w:val="00754F50"/>
    <w:rsid w:val="00770CFF"/>
    <w:rsid w:val="007729F2"/>
    <w:rsid w:val="00774FBB"/>
    <w:rsid w:val="00777416"/>
    <w:rsid w:val="00777805"/>
    <w:rsid w:val="00777EBE"/>
    <w:rsid w:val="007853EB"/>
    <w:rsid w:val="007B3B36"/>
    <w:rsid w:val="007B4534"/>
    <w:rsid w:val="007B628F"/>
    <w:rsid w:val="007B6E01"/>
    <w:rsid w:val="007D3D94"/>
    <w:rsid w:val="007E471E"/>
    <w:rsid w:val="007E4C63"/>
    <w:rsid w:val="007F03FB"/>
    <w:rsid w:val="0080163A"/>
    <w:rsid w:val="0080483A"/>
    <w:rsid w:val="00805041"/>
    <w:rsid w:val="00806E48"/>
    <w:rsid w:val="008071EF"/>
    <w:rsid w:val="00820340"/>
    <w:rsid w:val="00820F21"/>
    <w:rsid w:val="008243EC"/>
    <w:rsid w:val="00837581"/>
    <w:rsid w:val="0084322F"/>
    <w:rsid w:val="00852CA8"/>
    <w:rsid w:val="00876FA8"/>
    <w:rsid w:val="00891ECF"/>
    <w:rsid w:val="00895AA3"/>
    <w:rsid w:val="008A3207"/>
    <w:rsid w:val="008A35FD"/>
    <w:rsid w:val="008A3D6D"/>
    <w:rsid w:val="008A76D7"/>
    <w:rsid w:val="008B0A37"/>
    <w:rsid w:val="008C0854"/>
    <w:rsid w:val="008C0CD2"/>
    <w:rsid w:val="008C10C4"/>
    <w:rsid w:val="008C1B29"/>
    <w:rsid w:val="008C5064"/>
    <w:rsid w:val="008C67EE"/>
    <w:rsid w:val="008D098A"/>
    <w:rsid w:val="008D5E06"/>
    <w:rsid w:val="008D6C1C"/>
    <w:rsid w:val="008D71A7"/>
    <w:rsid w:val="008E0AF8"/>
    <w:rsid w:val="008E3521"/>
    <w:rsid w:val="008E5B4D"/>
    <w:rsid w:val="008F5240"/>
    <w:rsid w:val="008F73DE"/>
    <w:rsid w:val="008F7891"/>
    <w:rsid w:val="0090243E"/>
    <w:rsid w:val="0091182D"/>
    <w:rsid w:val="0091777E"/>
    <w:rsid w:val="00920817"/>
    <w:rsid w:val="00921C40"/>
    <w:rsid w:val="00925B7D"/>
    <w:rsid w:val="00926C87"/>
    <w:rsid w:val="0092729B"/>
    <w:rsid w:val="00927D83"/>
    <w:rsid w:val="009312C3"/>
    <w:rsid w:val="00932BB2"/>
    <w:rsid w:val="009334A6"/>
    <w:rsid w:val="009357BF"/>
    <w:rsid w:val="00936528"/>
    <w:rsid w:val="0096305B"/>
    <w:rsid w:val="00964C35"/>
    <w:rsid w:val="009715BA"/>
    <w:rsid w:val="00984315"/>
    <w:rsid w:val="00984D07"/>
    <w:rsid w:val="009932ED"/>
    <w:rsid w:val="00997D5D"/>
    <w:rsid w:val="009B22B1"/>
    <w:rsid w:val="009C6CCB"/>
    <w:rsid w:val="009D35BF"/>
    <w:rsid w:val="009D5F2B"/>
    <w:rsid w:val="009D641F"/>
    <w:rsid w:val="009D64A4"/>
    <w:rsid w:val="009E02EF"/>
    <w:rsid w:val="009E0731"/>
    <w:rsid w:val="009E0F57"/>
    <w:rsid w:val="00A020B8"/>
    <w:rsid w:val="00A04477"/>
    <w:rsid w:val="00A12B53"/>
    <w:rsid w:val="00A211FF"/>
    <w:rsid w:val="00A3067F"/>
    <w:rsid w:val="00A31CB2"/>
    <w:rsid w:val="00A33D25"/>
    <w:rsid w:val="00A368C4"/>
    <w:rsid w:val="00A40D49"/>
    <w:rsid w:val="00A454B7"/>
    <w:rsid w:val="00A54EDE"/>
    <w:rsid w:val="00A6091F"/>
    <w:rsid w:val="00A67513"/>
    <w:rsid w:val="00A71FB7"/>
    <w:rsid w:val="00A87AEA"/>
    <w:rsid w:val="00A9283C"/>
    <w:rsid w:val="00A9687B"/>
    <w:rsid w:val="00A976F3"/>
    <w:rsid w:val="00AA13E3"/>
    <w:rsid w:val="00AA156B"/>
    <w:rsid w:val="00AA5116"/>
    <w:rsid w:val="00AA5D69"/>
    <w:rsid w:val="00AB0434"/>
    <w:rsid w:val="00AB62C1"/>
    <w:rsid w:val="00AC5DEE"/>
    <w:rsid w:val="00AD188A"/>
    <w:rsid w:val="00AD3818"/>
    <w:rsid w:val="00AE000F"/>
    <w:rsid w:val="00AE663C"/>
    <w:rsid w:val="00AF5D6F"/>
    <w:rsid w:val="00AF6351"/>
    <w:rsid w:val="00AF73E7"/>
    <w:rsid w:val="00B056D9"/>
    <w:rsid w:val="00B23BF9"/>
    <w:rsid w:val="00B307B2"/>
    <w:rsid w:val="00B40793"/>
    <w:rsid w:val="00B42896"/>
    <w:rsid w:val="00B42975"/>
    <w:rsid w:val="00B5085B"/>
    <w:rsid w:val="00B57C75"/>
    <w:rsid w:val="00B602ED"/>
    <w:rsid w:val="00B63AA0"/>
    <w:rsid w:val="00B67F70"/>
    <w:rsid w:val="00B71486"/>
    <w:rsid w:val="00B73539"/>
    <w:rsid w:val="00B7376E"/>
    <w:rsid w:val="00B7605C"/>
    <w:rsid w:val="00B804B9"/>
    <w:rsid w:val="00B82FF4"/>
    <w:rsid w:val="00B83F18"/>
    <w:rsid w:val="00B9044E"/>
    <w:rsid w:val="00BB09AE"/>
    <w:rsid w:val="00BB106A"/>
    <w:rsid w:val="00BC42EF"/>
    <w:rsid w:val="00BC7C20"/>
    <w:rsid w:val="00BD2720"/>
    <w:rsid w:val="00BD59DC"/>
    <w:rsid w:val="00BE4EEA"/>
    <w:rsid w:val="00BE5B4F"/>
    <w:rsid w:val="00BF1874"/>
    <w:rsid w:val="00BF1ABE"/>
    <w:rsid w:val="00BF1C17"/>
    <w:rsid w:val="00BF4E20"/>
    <w:rsid w:val="00C02309"/>
    <w:rsid w:val="00C060C9"/>
    <w:rsid w:val="00C10090"/>
    <w:rsid w:val="00C10FF9"/>
    <w:rsid w:val="00C15EF0"/>
    <w:rsid w:val="00C33090"/>
    <w:rsid w:val="00C5092A"/>
    <w:rsid w:val="00C50E25"/>
    <w:rsid w:val="00C5195E"/>
    <w:rsid w:val="00C60345"/>
    <w:rsid w:val="00C61245"/>
    <w:rsid w:val="00C61B32"/>
    <w:rsid w:val="00C66969"/>
    <w:rsid w:val="00C764AD"/>
    <w:rsid w:val="00C77E1F"/>
    <w:rsid w:val="00C80CCA"/>
    <w:rsid w:val="00C8587E"/>
    <w:rsid w:val="00C87E54"/>
    <w:rsid w:val="00C9483E"/>
    <w:rsid w:val="00C948E4"/>
    <w:rsid w:val="00CB0701"/>
    <w:rsid w:val="00CB7073"/>
    <w:rsid w:val="00CC2ED6"/>
    <w:rsid w:val="00CC6189"/>
    <w:rsid w:val="00CE6D87"/>
    <w:rsid w:val="00CF0262"/>
    <w:rsid w:val="00CF040E"/>
    <w:rsid w:val="00D00B2A"/>
    <w:rsid w:val="00D04677"/>
    <w:rsid w:val="00D05542"/>
    <w:rsid w:val="00D1176C"/>
    <w:rsid w:val="00D11FA8"/>
    <w:rsid w:val="00D15200"/>
    <w:rsid w:val="00D17915"/>
    <w:rsid w:val="00D24AC1"/>
    <w:rsid w:val="00D27B72"/>
    <w:rsid w:val="00D4526D"/>
    <w:rsid w:val="00D5132F"/>
    <w:rsid w:val="00D534E9"/>
    <w:rsid w:val="00D538EA"/>
    <w:rsid w:val="00D553AD"/>
    <w:rsid w:val="00D559A5"/>
    <w:rsid w:val="00D65056"/>
    <w:rsid w:val="00D675A3"/>
    <w:rsid w:val="00D9476A"/>
    <w:rsid w:val="00DB3270"/>
    <w:rsid w:val="00DB6894"/>
    <w:rsid w:val="00DC3378"/>
    <w:rsid w:val="00DC6102"/>
    <w:rsid w:val="00DE41FF"/>
    <w:rsid w:val="00DF2736"/>
    <w:rsid w:val="00DF2BA5"/>
    <w:rsid w:val="00E20915"/>
    <w:rsid w:val="00E2397E"/>
    <w:rsid w:val="00E24DF2"/>
    <w:rsid w:val="00E277F3"/>
    <w:rsid w:val="00E32678"/>
    <w:rsid w:val="00E37C09"/>
    <w:rsid w:val="00E419AA"/>
    <w:rsid w:val="00E41D3D"/>
    <w:rsid w:val="00E43DF3"/>
    <w:rsid w:val="00E55EFE"/>
    <w:rsid w:val="00E5763C"/>
    <w:rsid w:val="00E714BA"/>
    <w:rsid w:val="00E82D35"/>
    <w:rsid w:val="00E86E68"/>
    <w:rsid w:val="00E92013"/>
    <w:rsid w:val="00E96C3D"/>
    <w:rsid w:val="00E97F8D"/>
    <w:rsid w:val="00EA5CC0"/>
    <w:rsid w:val="00EA7C10"/>
    <w:rsid w:val="00EC481A"/>
    <w:rsid w:val="00ED29C9"/>
    <w:rsid w:val="00EE1EA7"/>
    <w:rsid w:val="00EE72E2"/>
    <w:rsid w:val="00EF19D1"/>
    <w:rsid w:val="00EF1E9D"/>
    <w:rsid w:val="00F143B0"/>
    <w:rsid w:val="00F255AE"/>
    <w:rsid w:val="00F346AF"/>
    <w:rsid w:val="00F377ED"/>
    <w:rsid w:val="00F41B6F"/>
    <w:rsid w:val="00F4471A"/>
    <w:rsid w:val="00F4765E"/>
    <w:rsid w:val="00F5103F"/>
    <w:rsid w:val="00F51216"/>
    <w:rsid w:val="00F55B08"/>
    <w:rsid w:val="00F714F4"/>
    <w:rsid w:val="00F759CF"/>
    <w:rsid w:val="00F913DF"/>
    <w:rsid w:val="00FA3E7B"/>
    <w:rsid w:val="00FA678E"/>
    <w:rsid w:val="00FA7E73"/>
    <w:rsid w:val="00FB05D3"/>
    <w:rsid w:val="00FB4371"/>
    <w:rsid w:val="00FB54B9"/>
    <w:rsid w:val="00FB5A53"/>
    <w:rsid w:val="00FD2A8C"/>
    <w:rsid w:val="00FE0B3D"/>
    <w:rsid w:val="00FE78C7"/>
    <w:rsid w:val="00FE7CD5"/>
    <w:rsid w:val="00FF1BFE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7986D"/>
  <w15:chartTrackingRefBased/>
  <w15:docId w15:val="{277784C1-41D6-4696-B5EF-03904BA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B71486"/>
    <w:pPr>
      <w:autoSpaceDE w:val="0"/>
      <w:autoSpaceDN w:val="0"/>
      <w:adjustRightInd w:val="0"/>
      <w:spacing w:before="0"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571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22F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h%20Shenoy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3902 College Main</CompanyAddress>
  <CompanyPhone> 8105655102</CompanyPhone>
  <CompanyFax/>
  <CompanyEmail>sourabhsshenoy@gmail.com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785348CA-119D-AC43-B8DD-B91E47F62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C:\Users\Sourabh Shenoy\AppData\Roaming\Microsoft\Templates\Basic resume (Timeless design).dotx</Template>
  <TotalTime>89</TotalTime>
  <Pages>1</Pages>
  <Words>370</Words>
  <Characters>2110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 S Shenoy</dc:creator>
  <cp:keywords>https:/github.com/sourabhshenoy</cp:keywords>
  <cp:lastModifiedBy>Sourabh Shenoy</cp:lastModifiedBy>
  <cp:revision>52</cp:revision>
  <cp:lastPrinted>2016-04-10T17:18:00Z</cp:lastPrinted>
  <dcterms:created xsi:type="dcterms:W3CDTF">2015-11-19T17:13:00Z</dcterms:created>
  <dcterms:modified xsi:type="dcterms:W3CDTF">2016-08-24T06:20:00Z</dcterms:modified>
  <cp:category>Bryan, TX, 77801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