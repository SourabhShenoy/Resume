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726699" w14:textId="31D94733" w:rsidR="00997D5D" w:rsidRPr="00404085" w:rsidRDefault="000A5C1C" w:rsidP="00404085">
      <w:pPr>
        <w:pStyle w:val="ContactInfo"/>
        <w:jc w:val="lef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3902 College Main St.</w:t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6F421D">
        <w:rPr>
          <w:color w:val="auto"/>
          <w:sz w:val="22"/>
          <w:szCs w:val="22"/>
        </w:rPr>
        <w:t xml:space="preserve">      </w:t>
      </w:r>
      <w:r w:rsidR="00321B72">
        <w:rPr>
          <w:color w:val="auto"/>
          <w:sz w:val="22"/>
          <w:szCs w:val="22"/>
        </w:rPr>
        <w:tab/>
        <w:t xml:space="preserve"> </w:t>
      </w:r>
      <w:r w:rsidR="0096305B">
        <w:rPr>
          <w:color w:val="auto"/>
          <w:sz w:val="22"/>
          <w:szCs w:val="22"/>
        </w:rPr>
        <w:t>979-985-8599</w:t>
      </w:r>
    </w:p>
    <w:p w14:paraId="24D6B3A1" w14:textId="2BC45F95" w:rsidR="00997D5D" w:rsidRPr="00436BC8" w:rsidRDefault="00447ED4" w:rsidP="00404085">
      <w:pPr>
        <w:pStyle w:val="ContactInfo"/>
        <w:jc w:val="left"/>
        <w:rPr>
          <w:color w:val="auto"/>
          <w:sz w:val="22"/>
          <w:szCs w:val="22"/>
        </w:rPr>
      </w:pPr>
      <w:r w:rsidRPr="00436BC8">
        <w:rPr>
          <w:noProof/>
          <w:color w:val="auto"/>
          <w:lang w:eastAsia="en-US"/>
        </w:rPr>
        <w:drawing>
          <wp:anchor distT="0" distB="0" distL="114300" distR="114300" simplePos="0" relativeHeight="251659264" behindDoc="0" locked="0" layoutInCell="1" allowOverlap="1" wp14:anchorId="3B569F9B" wp14:editId="6D8BBF02">
            <wp:simplePos x="0" y="0"/>
            <wp:positionH relativeFrom="column">
              <wp:posOffset>4572000</wp:posOffset>
            </wp:positionH>
            <wp:positionV relativeFrom="page">
              <wp:posOffset>795867</wp:posOffset>
            </wp:positionV>
            <wp:extent cx="152400" cy="152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vicon-githu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5C1C">
        <w:rPr>
          <w:color w:val="auto"/>
          <w:sz w:val="22"/>
          <w:szCs w:val="22"/>
        </w:rPr>
        <w:t>Apt</w:t>
      </w:r>
      <w:r w:rsidR="004F23A2">
        <w:rPr>
          <w:color w:val="auto"/>
          <w:sz w:val="22"/>
          <w:szCs w:val="22"/>
        </w:rPr>
        <w:t>.</w:t>
      </w:r>
      <w:r w:rsidR="000A5C1C">
        <w:rPr>
          <w:color w:val="auto"/>
          <w:sz w:val="22"/>
          <w:szCs w:val="22"/>
        </w:rPr>
        <w:t xml:space="preserve"> No. 803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 w:rsidR="000A5C1C">
        <w:rPr>
          <w:color w:val="auto"/>
          <w:sz w:val="22"/>
          <w:szCs w:val="22"/>
        </w:rPr>
        <w:tab/>
      </w:r>
      <w:r w:rsidR="000A5C1C"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 xml:space="preserve">       </w:t>
      </w:r>
      <w:r w:rsidRPr="00447ED4">
        <w:rPr>
          <w:color w:val="auto"/>
          <w:sz w:val="22"/>
          <w:szCs w:val="22"/>
        </w:rPr>
        <w:t>https:/github.com/sourabhshenoy</w:t>
      </w:r>
    </w:p>
    <w:p w14:paraId="56D9B6A1" w14:textId="35773F4E" w:rsidR="00DB0E0D" w:rsidRDefault="00447ED4" w:rsidP="00285F6C">
      <w:pPr>
        <w:pStyle w:val="ContactInfo"/>
        <w:jc w:val="left"/>
        <w:rPr>
          <w:color w:val="auto"/>
          <w:sz w:val="22"/>
          <w:szCs w:val="22"/>
        </w:rPr>
      </w:pPr>
      <w:r w:rsidRPr="00436BC8">
        <w:rPr>
          <w:noProof/>
          <w:color w:val="auto"/>
          <w:lang w:eastAsia="en-US"/>
        </w:rPr>
        <w:drawing>
          <wp:anchor distT="0" distB="0" distL="114300" distR="114300" simplePos="0" relativeHeight="251660288" behindDoc="0" locked="0" layoutInCell="1" allowOverlap="1" wp14:anchorId="360392DB" wp14:editId="083B10C2">
            <wp:simplePos x="0" y="0"/>
            <wp:positionH relativeFrom="column">
              <wp:posOffset>4912995</wp:posOffset>
            </wp:positionH>
            <wp:positionV relativeFrom="paragraph">
              <wp:posOffset>71755</wp:posOffset>
            </wp:positionV>
            <wp:extent cx="142875" cy="1428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on_154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485A">
        <w:rPr>
          <w:color w:val="auto"/>
          <w:sz w:val="22"/>
          <w:szCs w:val="22"/>
        </w:rPr>
        <w:t>Bryan, TX</w:t>
      </w:r>
      <w:r w:rsidR="00404085">
        <w:rPr>
          <w:color w:val="auto"/>
          <w:sz w:val="22"/>
          <w:szCs w:val="22"/>
        </w:rPr>
        <w:t xml:space="preserve"> 77801</w:t>
      </w:r>
      <w:r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 w:rsidR="006F421D" w:rsidRPr="006F421D">
        <w:rPr>
          <w:rFonts w:ascii="Arial" w:hAnsi="Arial" w:cs="Arial"/>
          <w:b/>
          <w:color w:val="auto"/>
          <w:sz w:val="28"/>
          <w:szCs w:val="28"/>
        </w:rPr>
        <w:t>SOURABH S. SHENOY</w:t>
      </w:r>
      <w:r w:rsidR="006F421D">
        <w:rPr>
          <w:color w:val="auto"/>
          <w:sz w:val="22"/>
          <w:szCs w:val="22"/>
        </w:rPr>
        <w:tab/>
      </w:r>
      <w:r w:rsidR="006F421D"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 xml:space="preserve">   </w:t>
      </w:r>
      <w:r w:rsidR="006A7A7D">
        <w:rPr>
          <w:color w:val="auto"/>
          <w:sz w:val="22"/>
          <w:szCs w:val="22"/>
        </w:rPr>
        <w:t xml:space="preserve">  </w:t>
      </w:r>
      <w:r w:rsidR="00285F6C" w:rsidRPr="00B45E80">
        <w:rPr>
          <w:color w:val="auto"/>
          <w:sz w:val="22"/>
          <w:szCs w:val="22"/>
        </w:rPr>
        <w:t>sourabhsshenoy@tamu.edu</w:t>
      </w:r>
    </w:p>
    <w:p w14:paraId="4F15E5D8" w14:textId="77777777" w:rsidR="00285F6C" w:rsidRPr="00285F6C" w:rsidRDefault="00285F6C" w:rsidP="00285F6C">
      <w:pPr>
        <w:pStyle w:val="ContactInfo"/>
        <w:spacing w:line="100" w:lineRule="exact"/>
        <w:jc w:val="left"/>
        <w:rPr>
          <w:color w:val="auto"/>
          <w:sz w:val="22"/>
          <w:szCs w:val="22"/>
        </w:rPr>
      </w:pPr>
    </w:p>
    <w:p w14:paraId="5C098406" w14:textId="77777777" w:rsidR="00064D1F" w:rsidRPr="00436BC8" w:rsidRDefault="00064D1F" w:rsidP="0020172A">
      <w:pPr>
        <w:pStyle w:val="Heading1"/>
        <w:spacing w:line="276" w:lineRule="auto"/>
        <w:jc w:val="left"/>
        <w:rPr>
          <w:rFonts w:asciiTheme="minorHAnsi" w:hAnsiTheme="minorHAnsi"/>
          <w:color w:val="auto"/>
          <w:sz w:val="24"/>
          <w:szCs w:val="24"/>
        </w:rPr>
      </w:pPr>
      <w:r w:rsidRPr="00436BC8">
        <w:rPr>
          <w:rFonts w:asciiTheme="minorHAnsi" w:hAnsiTheme="minorHAnsi"/>
          <w:color w:val="auto"/>
          <w:sz w:val="24"/>
          <w:szCs w:val="24"/>
        </w:rPr>
        <w:t>eDUCATION</w:t>
      </w:r>
      <w:r w:rsidR="00E25149">
        <w:rPr>
          <w:rFonts w:asciiTheme="minorHAnsi" w:hAnsiTheme="minorHAnsi"/>
          <w:color w:val="auto"/>
          <w:sz w:val="2"/>
        </w:rPr>
        <w:pict w14:anchorId="7EC21081">
          <v:rect id="_x0000_i1025" style="width:0;height:1.5pt" o:hralign="center" o:hrstd="t" o:hr="t" fillcolor="#a0a0a0" stroked="f"/>
        </w:pict>
      </w:r>
    </w:p>
    <w:tbl>
      <w:tblPr>
        <w:tblStyle w:val="LetterTable"/>
        <w:tblW w:w="10800" w:type="dxa"/>
        <w:tblBorders>
          <w:insideH w:val="none" w:sz="0" w:space="0" w:color="auto"/>
        </w:tblBorders>
        <w:tblLayout w:type="fixed"/>
        <w:tblLook w:val="0480" w:firstRow="0" w:lastRow="0" w:firstColumn="1" w:lastColumn="0" w:noHBand="0" w:noVBand="1"/>
      </w:tblPr>
      <w:tblGrid>
        <w:gridCol w:w="7560"/>
        <w:gridCol w:w="3240"/>
      </w:tblGrid>
      <w:tr w:rsidR="00156BD4" w:rsidRPr="00436BC8" w14:paraId="1E8DB2FC" w14:textId="77777777" w:rsidTr="009656FB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741AAF25" w14:textId="68B1A26D" w:rsidR="00156BD4" w:rsidRPr="00436BC8" w:rsidRDefault="00156BD4" w:rsidP="0020172A">
            <w:pPr>
              <w:pStyle w:val="ResumeText"/>
              <w:spacing w:before="0" w:line="276" w:lineRule="auto"/>
              <w:ind w:left="0" w:right="86"/>
              <w:rPr>
                <w:color w:val="auto"/>
              </w:rPr>
            </w:pPr>
            <w:r w:rsidRPr="00436BC8">
              <w:rPr>
                <w:color w:val="auto"/>
              </w:rPr>
              <w:t xml:space="preserve">  </w:t>
            </w:r>
            <w:r w:rsidR="00154862">
              <w:rPr>
                <w:color w:val="auto"/>
              </w:rPr>
              <w:t>TEXAS A&amp;M UNIVERSITY, COLLEGE STATION (TAMU)</w:t>
            </w:r>
          </w:p>
        </w:tc>
        <w:tc>
          <w:tcPr>
            <w:tcW w:w="3240" w:type="dxa"/>
          </w:tcPr>
          <w:p w14:paraId="3EBE1DE5" w14:textId="40BAA2A9" w:rsidR="00156BD4" w:rsidRPr="008D71A7" w:rsidRDefault="00156BD4" w:rsidP="0020172A">
            <w:pPr>
              <w:pStyle w:val="ResumeText"/>
              <w:spacing w:before="0" w:line="276" w:lineRule="auto"/>
              <w:ind w:right="8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8D71A7">
              <w:rPr>
                <w:b/>
                <w:color w:val="auto"/>
              </w:rPr>
              <w:t xml:space="preserve">CGPA: </w:t>
            </w:r>
            <w:r w:rsidR="00986445">
              <w:rPr>
                <w:b/>
                <w:color w:val="auto"/>
              </w:rPr>
              <w:t xml:space="preserve">      </w:t>
            </w:r>
            <w:r w:rsidR="006A7A7D">
              <w:rPr>
                <w:b/>
                <w:color w:val="auto"/>
              </w:rPr>
              <w:t xml:space="preserve"> - </w:t>
            </w:r>
            <w:r w:rsidR="0096305B">
              <w:rPr>
                <w:b/>
                <w:color w:val="auto"/>
              </w:rPr>
              <w:t xml:space="preserve">      </w:t>
            </w:r>
          </w:p>
        </w:tc>
      </w:tr>
      <w:tr w:rsidR="00156BD4" w:rsidRPr="00436BC8" w14:paraId="38039CEB" w14:textId="77777777" w:rsidTr="009656FB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3D182A64" w14:textId="164026CA" w:rsidR="00156BD4" w:rsidRPr="00436BC8" w:rsidRDefault="00156BD4" w:rsidP="00B63AA0">
            <w:pPr>
              <w:pStyle w:val="ResumeText"/>
              <w:spacing w:before="0" w:line="360" w:lineRule="auto"/>
              <w:ind w:right="86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Master of Science</w:t>
            </w:r>
            <w:r w:rsidR="00154862">
              <w:rPr>
                <w:b w:val="0"/>
                <w:color w:val="auto"/>
                <w:sz w:val="22"/>
                <w:szCs w:val="22"/>
              </w:rPr>
              <w:t xml:space="preserve"> (MS)</w:t>
            </w:r>
            <w:r>
              <w:rPr>
                <w:b w:val="0"/>
                <w:color w:val="auto"/>
                <w:sz w:val="22"/>
                <w:szCs w:val="22"/>
              </w:rPr>
              <w:t>, Computer Science</w:t>
            </w:r>
          </w:p>
        </w:tc>
        <w:tc>
          <w:tcPr>
            <w:tcW w:w="3240" w:type="dxa"/>
          </w:tcPr>
          <w:p w14:paraId="631F04AF" w14:textId="5B869E65" w:rsidR="00156BD4" w:rsidRPr="00154862" w:rsidRDefault="00154862" w:rsidP="00986445">
            <w:pPr>
              <w:pStyle w:val="ResumeText"/>
              <w:spacing w:before="0" w:line="276" w:lineRule="auto"/>
              <w:ind w:left="0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       </w:t>
            </w:r>
            <w:r w:rsidR="00986445">
              <w:rPr>
                <w:color w:val="auto"/>
                <w:sz w:val="18"/>
                <w:szCs w:val="18"/>
              </w:rPr>
              <w:t xml:space="preserve">         </w:t>
            </w:r>
            <w:r w:rsidRPr="00154862">
              <w:rPr>
                <w:color w:val="auto"/>
                <w:sz w:val="18"/>
                <w:szCs w:val="18"/>
              </w:rPr>
              <w:t>Fall 2016 –</w:t>
            </w:r>
            <w:r w:rsidR="00986445">
              <w:rPr>
                <w:color w:val="auto"/>
                <w:sz w:val="18"/>
                <w:szCs w:val="18"/>
              </w:rPr>
              <w:t xml:space="preserve"> Fall </w:t>
            </w:r>
            <w:r w:rsidRPr="00154862">
              <w:rPr>
                <w:color w:val="auto"/>
                <w:sz w:val="18"/>
                <w:szCs w:val="18"/>
              </w:rPr>
              <w:t>2018 (Expected)</w:t>
            </w:r>
          </w:p>
        </w:tc>
      </w:tr>
      <w:tr w:rsidR="00156BD4" w:rsidRPr="00436BC8" w14:paraId="513AE92B" w14:textId="77777777" w:rsidTr="009656FB">
        <w:tblPrEx>
          <w:tblBorders>
            <w:insideH w:val="single" w:sz="4" w:space="0" w:color="D9D9D9" w:themeColor="background1" w:themeShade="D9"/>
          </w:tblBorders>
          <w:tblLook w:val="04A0" w:firstRow="1" w:lastRow="0" w:firstColumn="1" w:lastColumn="0" w:noHBand="0" w:noVBand="1"/>
        </w:tblPrEx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nil"/>
              <w:bottom w:val="nil"/>
            </w:tcBorders>
          </w:tcPr>
          <w:p w14:paraId="02BF0530" w14:textId="4A4CAA4B" w:rsidR="00156BD4" w:rsidRPr="00436BC8" w:rsidRDefault="00156BD4" w:rsidP="00B63AA0">
            <w:pPr>
              <w:pStyle w:val="ResumeText"/>
              <w:spacing w:before="0" w:line="360" w:lineRule="auto"/>
              <w:ind w:left="0" w:right="86"/>
              <w:rPr>
                <w:color w:val="auto"/>
              </w:rPr>
            </w:pPr>
            <w:r w:rsidRPr="00436BC8">
              <w:rPr>
                <w:color w:val="auto"/>
              </w:rPr>
              <w:t xml:space="preserve">  </w:t>
            </w:r>
            <w:r w:rsidR="00154862">
              <w:rPr>
                <w:color w:val="auto"/>
              </w:rPr>
              <w:t>VISVESVARAYA TECHNOLOGICAL UNIVERSITY (VTU), INDIA</w:t>
            </w:r>
          </w:p>
        </w:tc>
        <w:tc>
          <w:tcPr>
            <w:tcW w:w="3240" w:type="dxa"/>
            <w:tcBorders>
              <w:top w:val="nil"/>
              <w:bottom w:val="nil"/>
            </w:tcBorders>
          </w:tcPr>
          <w:p w14:paraId="7536C545" w14:textId="52FEFDCB" w:rsidR="00156BD4" w:rsidRPr="008D71A7" w:rsidRDefault="00986445" w:rsidP="0020172A">
            <w:pPr>
              <w:pStyle w:val="ResumeText"/>
              <w:spacing w:before="0" w:line="276" w:lineRule="auto"/>
              <w:ind w:right="8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  </w:t>
            </w:r>
            <w:r w:rsidR="00BB3427">
              <w:rPr>
                <w:b/>
                <w:color w:val="auto"/>
              </w:rPr>
              <w:t>CGPA: 9.24</w:t>
            </w:r>
            <w:r w:rsidR="00154862" w:rsidRPr="008D71A7">
              <w:rPr>
                <w:b/>
                <w:color w:val="auto"/>
              </w:rPr>
              <w:t>/10</w:t>
            </w:r>
          </w:p>
        </w:tc>
      </w:tr>
      <w:tr w:rsidR="00156BD4" w:rsidRPr="00436BC8" w14:paraId="04AD6BD2" w14:textId="77777777" w:rsidTr="00154862">
        <w:tblPrEx>
          <w:tblBorders>
            <w:insideH w:val="single" w:sz="4" w:space="0" w:color="D9D9D9" w:themeColor="background1" w:themeShade="D9"/>
          </w:tblBorders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nil"/>
            </w:tcBorders>
          </w:tcPr>
          <w:p w14:paraId="5C100630" w14:textId="4C5FE77B" w:rsidR="00156BD4" w:rsidRPr="00436BC8" w:rsidRDefault="00154862" w:rsidP="0020172A">
            <w:pPr>
              <w:pStyle w:val="ResumeText"/>
              <w:spacing w:before="0" w:line="276" w:lineRule="auto"/>
              <w:ind w:right="86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Bachelor of Engineering (BE), Computer Science</w:t>
            </w:r>
          </w:p>
        </w:tc>
        <w:tc>
          <w:tcPr>
            <w:tcW w:w="3240" w:type="dxa"/>
            <w:tcBorders>
              <w:top w:val="nil"/>
            </w:tcBorders>
          </w:tcPr>
          <w:p w14:paraId="6DCA4B08" w14:textId="2FCAD3F9" w:rsidR="00156BD4" w:rsidRPr="00436BC8" w:rsidRDefault="00154862" w:rsidP="0020172A">
            <w:pPr>
              <w:pStyle w:val="ResumeText"/>
              <w:spacing w:before="0" w:line="276" w:lineRule="auto"/>
              <w:ind w:left="0" w:right="86" w:firstLine="20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2012 –2016</w:t>
            </w:r>
          </w:p>
        </w:tc>
      </w:tr>
    </w:tbl>
    <w:p w14:paraId="5588D3C7" w14:textId="19D51E41" w:rsidR="00357954" w:rsidRPr="005C485A" w:rsidRDefault="009656FB" w:rsidP="00B63AA0">
      <w:pPr>
        <w:pStyle w:val="Heading1"/>
        <w:spacing w:line="200" w:lineRule="exact"/>
        <w:jc w:val="left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  <w:sz w:val="24"/>
          <w:szCs w:val="24"/>
        </w:rPr>
        <w:br/>
      </w:r>
      <w:r w:rsidR="00EA5CC0" w:rsidRPr="00436BC8">
        <w:rPr>
          <w:rFonts w:asciiTheme="minorHAnsi" w:hAnsiTheme="minorHAnsi"/>
          <w:color w:val="auto"/>
          <w:sz w:val="24"/>
          <w:szCs w:val="24"/>
        </w:rPr>
        <w:t>Internships / Mentorships / Work Experience</w:t>
      </w:r>
      <w:r w:rsidR="00E25149">
        <w:rPr>
          <w:rFonts w:asciiTheme="minorHAnsi" w:hAnsiTheme="minorHAnsi"/>
          <w:color w:val="auto"/>
        </w:rPr>
        <w:pict w14:anchorId="760033E6">
          <v:rect id="_x0000_i1026" style="width:0;height:1.5pt" o:hralign="center" o:hrstd="t" o:hr="t" fillcolor="#a0a0a0" stroked="f"/>
        </w:pict>
      </w:r>
      <w:r w:rsidR="00357954" w:rsidRPr="005C485A">
        <w:rPr>
          <w:rFonts w:asciiTheme="minorHAnsi" w:hAnsiTheme="minorHAnsi"/>
          <w:b/>
          <w:color w:val="auto"/>
          <w:sz w:val="22"/>
          <w:szCs w:val="22"/>
        </w:rPr>
        <w:t xml:space="preserve">MICROSOFT MENTORSHIP, MTC   </w:t>
      </w:r>
      <w:r w:rsidR="005C485A">
        <w:rPr>
          <w:rFonts w:asciiTheme="minorHAnsi" w:hAnsiTheme="minorHAnsi"/>
          <w:b/>
          <w:color w:val="auto"/>
          <w:sz w:val="22"/>
          <w:szCs w:val="22"/>
        </w:rPr>
        <w:t xml:space="preserve">                       </w:t>
      </w:r>
      <w:r w:rsidR="00357954" w:rsidRPr="005C485A">
        <w:rPr>
          <w:rFonts w:asciiTheme="minorHAnsi" w:hAnsiTheme="minorHAnsi"/>
          <w:b/>
          <w:color w:val="auto"/>
          <w:sz w:val="22"/>
          <w:szCs w:val="22"/>
        </w:rPr>
        <w:t xml:space="preserve">              </w:t>
      </w:r>
      <w:r w:rsidR="00357954" w:rsidRPr="005C485A">
        <w:rPr>
          <w:rFonts w:asciiTheme="minorHAnsi" w:hAnsiTheme="minorHAnsi"/>
          <w:b/>
          <w:color w:val="auto"/>
          <w:sz w:val="22"/>
          <w:szCs w:val="22"/>
        </w:rPr>
        <w:tab/>
        <w:t xml:space="preserve">                        </w:t>
      </w:r>
      <w:r w:rsidR="00297526" w:rsidRPr="005C485A">
        <w:rPr>
          <w:rFonts w:asciiTheme="minorHAnsi" w:hAnsiTheme="minorHAnsi"/>
          <w:b/>
          <w:color w:val="auto"/>
          <w:sz w:val="22"/>
          <w:szCs w:val="22"/>
        </w:rPr>
        <w:t xml:space="preserve">     </w:t>
      </w:r>
      <w:r w:rsidR="00357954" w:rsidRPr="005C485A">
        <w:rPr>
          <w:rFonts w:asciiTheme="minorHAnsi" w:hAnsiTheme="minorHAnsi"/>
          <w:b/>
          <w:color w:val="auto"/>
          <w:sz w:val="22"/>
          <w:szCs w:val="22"/>
        </w:rPr>
        <w:t xml:space="preserve">   </w:t>
      </w:r>
      <w:r w:rsidR="003A57E7" w:rsidRPr="005C485A">
        <w:rPr>
          <w:rFonts w:asciiTheme="minorHAnsi" w:hAnsiTheme="minorHAnsi"/>
          <w:b/>
          <w:color w:val="auto"/>
          <w:sz w:val="22"/>
          <w:szCs w:val="22"/>
        </w:rPr>
        <w:t xml:space="preserve">              </w:t>
      </w:r>
      <w:r w:rsidR="00357954" w:rsidRPr="005C485A">
        <w:rPr>
          <w:rFonts w:asciiTheme="minorHAnsi" w:hAnsiTheme="minorHAnsi"/>
          <w:color w:val="auto"/>
          <w:sz w:val="22"/>
          <w:szCs w:val="22"/>
        </w:rPr>
        <w:t xml:space="preserve">AUGUST 2014 – </w:t>
      </w:r>
      <w:r w:rsidR="005C485A">
        <w:rPr>
          <w:rFonts w:asciiTheme="minorHAnsi" w:hAnsiTheme="minorHAnsi"/>
          <w:color w:val="auto"/>
          <w:sz w:val="22"/>
          <w:szCs w:val="22"/>
        </w:rPr>
        <w:t xml:space="preserve">MARCH </w:t>
      </w:r>
      <w:r w:rsidR="003A57E7" w:rsidRPr="005C485A">
        <w:rPr>
          <w:rFonts w:asciiTheme="minorHAnsi" w:hAnsiTheme="minorHAnsi"/>
          <w:color w:val="auto"/>
          <w:sz w:val="22"/>
          <w:szCs w:val="22"/>
        </w:rPr>
        <w:t>2015</w:t>
      </w:r>
    </w:p>
    <w:p w14:paraId="5FD917F7" w14:textId="54E16C5E" w:rsidR="003A57E7" w:rsidRPr="00D11FA8" w:rsidRDefault="003A57E7" w:rsidP="00D11FA8">
      <w:pPr>
        <w:pStyle w:val="ListParagraph"/>
        <w:numPr>
          <w:ilvl w:val="0"/>
          <w:numId w:val="31"/>
        </w:numPr>
        <w:spacing w:line="200" w:lineRule="exact"/>
        <w:ind w:left="709" w:hanging="709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>Implemented various Buffer page replacement policies in PostgreSQL Database as proof of concept</w:t>
      </w:r>
      <w:r w:rsidR="00D11FA8">
        <w:rPr>
          <w:color w:val="auto"/>
          <w:sz w:val="22"/>
          <w:szCs w:val="22"/>
        </w:rPr>
        <w:br/>
      </w:r>
    </w:p>
    <w:p w14:paraId="5C2665C1" w14:textId="49851FA2" w:rsidR="00B63AA0" w:rsidRPr="00D11FA8" w:rsidRDefault="003A57E7" w:rsidP="00D11FA8">
      <w:pPr>
        <w:pStyle w:val="ListParagraph"/>
        <w:numPr>
          <w:ilvl w:val="0"/>
          <w:numId w:val="31"/>
        </w:numPr>
        <w:spacing w:line="200" w:lineRule="exact"/>
        <w:ind w:left="709" w:hanging="709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>Gained knowledge on Clock Sweep, LRU, 2Q, M</w:t>
      </w:r>
      <w:r w:rsidR="00CE067D">
        <w:rPr>
          <w:color w:val="auto"/>
          <w:sz w:val="22"/>
          <w:szCs w:val="22"/>
        </w:rPr>
        <w:t>RU, Levenshtein Distance, Boyer-</w:t>
      </w:r>
      <w:r w:rsidRPr="00D11FA8">
        <w:rPr>
          <w:color w:val="auto"/>
          <w:sz w:val="22"/>
          <w:szCs w:val="22"/>
        </w:rPr>
        <w:t xml:space="preserve">Moore, </w:t>
      </w:r>
      <w:r w:rsidR="00B63AA0" w:rsidRPr="00D11FA8">
        <w:rPr>
          <w:color w:val="auto"/>
          <w:sz w:val="22"/>
          <w:szCs w:val="22"/>
        </w:rPr>
        <w:t>Hashing, MVCC,</w:t>
      </w:r>
    </w:p>
    <w:p w14:paraId="3C07D09E" w14:textId="3BC22FC2" w:rsidR="003A57E7" w:rsidRPr="00436BC8" w:rsidRDefault="00B63AA0" w:rsidP="00B63AA0">
      <w:pPr>
        <w:spacing w:line="276" w:lineRule="auto"/>
        <w:ind w:left="720"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</w:r>
      <w:r w:rsidR="003A57E7" w:rsidRPr="00436BC8">
        <w:rPr>
          <w:color w:val="auto"/>
          <w:sz w:val="22"/>
          <w:szCs w:val="22"/>
        </w:rPr>
        <w:t>Deadlocks, Selectivity modules in Postgres</w:t>
      </w:r>
    </w:p>
    <w:p w14:paraId="5ED5613E" w14:textId="77777777" w:rsidR="00357954" w:rsidRPr="00436BC8" w:rsidRDefault="00357954" w:rsidP="00B63AA0">
      <w:pPr>
        <w:spacing w:line="276" w:lineRule="auto"/>
        <w:rPr>
          <w:color w:val="auto"/>
          <w:sz w:val="22"/>
          <w:szCs w:val="22"/>
        </w:rPr>
      </w:pPr>
      <w:r w:rsidRPr="00436BC8">
        <w:rPr>
          <w:b/>
          <w:color w:val="auto"/>
          <w:sz w:val="22"/>
          <w:szCs w:val="22"/>
        </w:rPr>
        <w:t xml:space="preserve">INTERN, INFOSYS MANGALORE </w:t>
      </w:r>
      <w:r w:rsidR="00806E48" w:rsidRPr="00436BC8">
        <w:rPr>
          <w:b/>
          <w:color w:val="auto"/>
          <w:sz w:val="22"/>
          <w:szCs w:val="22"/>
        </w:rPr>
        <w:t>(Catch Them Young 2009)</w:t>
      </w:r>
      <w:r w:rsidRPr="00436BC8">
        <w:rPr>
          <w:color w:val="auto"/>
          <w:sz w:val="22"/>
          <w:szCs w:val="22"/>
        </w:rPr>
        <w:t xml:space="preserve">  </w:t>
      </w:r>
      <w:r w:rsidR="00297526" w:rsidRPr="00436BC8">
        <w:rPr>
          <w:color w:val="auto"/>
          <w:sz w:val="22"/>
          <w:szCs w:val="22"/>
        </w:rPr>
        <w:t xml:space="preserve">          </w:t>
      </w:r>
      <w:r w:rsidRPr="00436BC8">
        <w:rPr>
          <w:color w:val="auto"/>
          <w:sz w:val="22"/>
          <w:szCs w:val="22"/>
        </w:rPr>
        <w:t xml:space="preserve">                                                           </w:t>
      </w:r>
      <w:r w:rsidR="00806E48" w:rsidRPr="00436BC8">
        <w:rPr>
          <w:color w:val="auto"/>
          <w:sz w:val="22"/>
          <w:szCs w:val="22"/>
        </w:rPr>
        <w:t xml:space="preserve"> </w:t>
      </w:r>
      <w:r w:rsidRPr="00436BC8">
        <w:rPr>
          <w:color w:val="auto"/>
          <w:sz w:val="22"/>
          <w:szCs w:val="22"/>
        </w:rPr>
        <w:t xml:space="preserve">  SUMMER 2010</w:t>
      </w:r>
    </w:p>
    <w:p w14:paraId="3B0065DC" w14:textId="50A23E17" w:rsidR="00357954" w:rsidRPr="00D11FA8" w:rsidRDefault="005C485A" w:rsidP="00D11FA8">
      <w:pPr>
        <w:pStyle w:val="ListParagraph"/>
        <w:numPr>
          <w:ilvl w:val="0"/>
          <w:numId w:val="30"/>
        </w:numPr>
        <w:spacing w:line="200" w:lineRule="exact"/>
        <w:ind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Developed a tool that allowed</w:t>
      </w:r>
      <w:r w:rsidR="00357954" w:rsidRPr="00D11FA8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around 5000 </w:t>
      </w:r>
      <w:r w:rsidR="00357954" w:rsidRPr="00D11FA8">
        <w:rPr>
          <w:color w:val="auto"/>
          <w:sz w:val="22"/>
          <w:szCs w:val="22"/>
        </w:rPr>
        <w:t xml:space="preserve">Infosys Employees </w:t>
      </w:r>
      <w:r w:rsidR="008E5B4D" w:rsidRPr="00D11FA8">
        <w:rPr>
          <w:color w:val="auto"/>
          <w:sz w:val="22"/>
          <w:szCs w:val="22"/>
        </w:rPr>
        <w:t xml:space="preserve">to </w:t>
      </w:r>
      <w:r w:rsidR="00357954" w:rsidRPr="00D11FA8">
        <w:rPr>
          <w:color w:val="auto"/>
          <w:sz w:val="22"/>
          <w:szCs w:val="22"/>
        </w:rPr>
        <w:t xml:space="preserve">book/cancel </w:t>
      </w:r>
      <w:r>
        <w:rPr>
          <w:color w:val="auto"/>
          <w:sz w:val="22"/>
          <w:szCs w:val="22"/>
        </w:rPr>
        <w:t>shuttles</w:t>
      </w:r>
      <w:r w:rsidR="00D11FA8">
        <w:rPr>
          <w:color w:val="auto"/>
          <w:sz w:val="22"/>
          <w:szCs w:val="22"/>
        </w:rPr>
        <w:br/>
      </w:r>
    </w:p>
    <w:p w14:paraId="195076B3" w14:textId="5413EB90" w:rsidR="00357954" w:rsidRPr="00D11FA8" w:rsidRDefault="00357954" w:rsidP="00D11FA8">
      <w:pPr>
        <w:pStyle w:val="ListParagraph"/>
        <w:numPr>
          <w:ilvl w:val="0"/>
          <w:numId w:val="30"/>
        </w:numPr>
        <w:spacing w:line="200" w:lineRule="exact"/>
        <w:ind w:hanging="720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 xml:space="preserve">Technologies Used: </w:t>
      </w:r>
      <w:r w:rsidRPr="002C2B15">
        <w:rPr>
          <w:b/>
          <w:color w:val="auto"/>
          <w:sz w:val="22"/>
          <w:szCs w:val="22"/>
        </w:rPr>
        <w:t>HTML5, CSS, JavaScript</w:t>
      </w:r>
      <w:r w:rsidRPr="00D11FA8">
        <w:rPr>
          <w:color w:val="auto"/>
          <w:sz w:val="22"/>
          <w:szCs w:val="22"/>
        </w:rPr>
        <w:t>, JQuery, MS Access, SQL, JSP</w:t>
      </w:r>
    </w:p>
    <w:p w14:paraId="23AF0875" w14:textId="77777777" w:rsidR="00B63AA0" w:rsidRPr="00584903" w:rsidRDefault="00B63AA0" w:rsidP="00584903">
      <w:pPr>
        <w:spacing w:line="20" w:lineRule="exact"/>
        <w:rPr>
          <w:color w:val="auto"/>
          <w:sz w:val="10"/>
          <w:szCs w:val="10"/>
        </w:rPr>
      </w:pPr>
    </w:p>
    <w:p w14:paraId="2D8953C9" w14:textId="6134AF86" w:rsidR="00632FD9" w:rsidRPr="0020172A" w:rsidRDefault="004B75BC" w:rsidP="00D4526D">
      <w:pPr>
        <w:spacing w:line="220" w:lineRule="exact"/>
        <w:rPr>
          <w:color w:val="auto"/>
          <w:sz w:val="24"/>
          <w:szCs w:val="24"/>
        </w:rPr>
      </w:pPr>
      <w:r w:rsidRPr="00436BC8">
        <w:rPr>
          <w:rStyle w:val="Heading1Char"/>
          <w:color w:val="auto"/>
          <w:sz w:val="24"/>
          <w:szCs w:val="24"/>
        </w:rPr>
        <w:t>MAJOR PROJECTS</w:t>
      </w:r>
      <w:r w:rsidR="00E25149">
        <w:rPr>
          <w:color w:val="auto"/>
        </w:rPr>
        <w:pict w14:anchorId="00D3F552">
          <v:rect id="_x0000_i1027" style="width:0;height:1.5pt" o:hralign="center" o:hrstd="t" o:hr="t" fillcolor="#a0a0a0" stroked="f"/>
        </w:pict>
      </w:r>
      <w:r w:rsidR="00BE5B4F">
        <w:rPr>
          <w:b/>
          <w:color w:val="auto"/>
          <w:sz w:val="22"/>
          <w:szCs w:val="22"/>
        </w:rPr>
        <w:t>UTILITIES FOR PORTING TCP EVALUATION SUITE TO</w:t>
      </w:r>
      <w:r w:rsidR="00632FD9" w:rsidRPr="00436BC8">
        <w:rPr>
          <w:b/>
          <w:color w:val="auto"/>
          <w:sz w:val="22"/>
          <w:szCs w:val="22"/>
        </w:rPr>
        <w:t xml:space="preserve"> NS3</w:t>
      </w:r>
      <w:r w:rsidR="00BE5B4F">
        <w:rPr>
          <w:b/>
          <w:color w:val="auto"/>
          <w:sz w:val="22"/>
          <w:szCs w:val="22"/>
        </w:rPr>
        <w:t xml:space="preserve"> </w:t>
      </w:r>
      <w:r w:rsidR="00632FD9" w:rsidRPr="00436BC8">
        <w:rPr>
          <w:color w:val="auto"/>
          <w:sz w:val="22"/>
          <w:szCs w:val="22"/>
        </w:rPr>
        <w:t xml:space="preserve">                                               FINAL YEAR PROJECT (2015)</w:t>
      </w:r>
    </w:p>
    <w:p w14:paraId="443D953D" w14:textId="02FC9D63" w:rsidR="00D11FA8" w:rsidRPr="00D11FA8" w:rsidRDefault="00CB7073" w:rsidP="00C80CCA">
      <w:pPr>
        <w:pStyle w:val="ListParagraph"/>
        <w:numPr>
          <w:ilvl w:val="0"/>
          <w:numId w:val="29"/>
        </w:numPr>
        <w:spacing w:line="200" w:lineRule="exact"/>
        <w:ind w:hanging="720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 xml:space="preserve">Developed modules to collect statistics from bottleneck </w:t>
      </w:r>
      <w:r w:rsidR="00D538EA" w:rsidRPr="00D11FA8">
        <w:rPr>
          <w:color w:val="auto"/>
          <w:sz w:val="22"/>
          <w:szCs w:val="22"/>
        </w:rPr>
        <w:t>links and plot graphs for the same</w:t>
      </w:r>
      <w:r w:rsidR="00D11FA8">
        <w:rPr>
          <w:color w:val="auto"/>
          <w:sz w:val="22"/>
          <w:szCs w:val="22"/>
        </w:rPr>
        <w:br/>
      </w:r>
    </w:p>
    <w:p w14:paraId="70E6D509" w14:textId="2FC38404" w:rsidR="003A57E7" w:rsidRDefault="00CB7073" w:rsidP="00C80CCA">
      <w:pPr>
        <w:pStyle w:val="ListParagraph"/>
        <w:numPr>
          <w:ilvl w:val="0"/>
          <w:numId w:val="29"/>
        </w:numPr>
        <w:spacing w:line="200" w:lineRule="exact"/>
        <w:ind w:hanging="720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>Integrated</w:t>
      </w:r>
      <w:r w:rsidR="00B67F70" w:rsidRPr="00D11FA8">
        <w:rPr>
          <w:color w:val="auto"/>
          <w:sz w:val="22"/>
          <w:szCs w:val="22"/>
        </w:rPr>
        <w:t xml:space="preserve"> Tmix and DelayBox</w:t>
      </w:r>
      <w:r w:rsidRPr="00D11FA8">
        <w:rPr>
          <w:color w:val="auto"/>
          <w:sz w:val="22"/>
          <w:szCs w:val="22"/>
        </w:rPr>
        <w:t xml:space="preserve"> modules</w:t>
      </w:r>
      <w:r w:rsidR="00B67F70" w:rsidRPr="00D11FA8">
        <w:rPr>
          <w:color w:val="auto"/>
          <w:sz w:val="22"/>
          <w:szCs w:val="22"/>
        </w:rPr>
        <w:t xml:space="preserve"> into NS 3.24</w:t>
      </w:r>
      <w:r w:rsidRPr="00D11FA8">
        <w:rPr>
          <w:color w:val="auto"/>
          <w:sz w:val="22"/>
          <w:szCs w:val="22"/>
        </w:rPr>
        <w:t xml:space="preserve"> and wrote Test suite and E</w:t>
      </w:r>
      <w:r w:rsidR="008D5E06" w:rsidRPr="00D11FA8">
        <w:rPr>
          <w:color w:val="auto"/>
          <w:sz w:val="22"/>
          <w:szCs w:val="22"/>
        </w:rPr>
        <w:t>xample script</w:t>
      </w:r>
    </w:p>
    <w:p w14:paraId="03D5BAED" w14:textId="77777777" w:rsidR="00382A73" w:rsidRDefault="00382A73" w:rsidP="00382A73">
      <w:pPr>
        <w:pStyle w:val="ListParagraph"/>
        <w:spacing w:line="200" w:lineRule="exact"/>
        <w:rPr>
          <w:color w:val="auto"/>
          <w:sz w:val="22"/>
          <w:szCs w:val="22"/>
        </w:rPr>
      </w:pPr>
    </w:p>
    <w:p w14:paraId="02839449" w14:textId="5F135DB7" w:rsidR="00382A73" w:rsidRPr="00382A73" w:rsidRDefault="00307730" w:rsidP="00382A73">
      <w:pPr>
        <w:pStyle w:val="ListParagraph"/>
        <w:numPr>
          <w:ilvl w:val="0"/>
          <w:numId w:val="29"/>
        </w:numPr>
        <w:spacing w:line="200" w:lineRule="exact"/>
        <w:ind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Contributed to 2 Google Summer of Code (GSoC) projects.</w:t>
      </w:r>
      <w:r w:rsidR="006F14C9">
        <w:rPr>
          <w:color w:val="auto"/>
          <w:sz w:val="22"/>
          <w:szCs w:val="22"/>
        </w:rPr>
        <w:t xml:space="preserve"> </w:t>
      </w:r>
      <w:r w:rsidR="00953EFD">
        <w:rPr>
          <w:color w:val="auto"/>
          <w:sz w:val="22"/>
          <w:szCs w:val="22"/>
        </w:rPr>
        <w:t>Language</w:t>
      </w:r>
      <w:r w:rsidR="006F14C9">
        <w:rPr>
          <w:color w:val="auto"/>
          <w:sz w:val="22"/>
          <w:szCs w:val="22"/>
        </w:rPr>
        <w:t xml:space="preserve"> Used: </w:t>
      </w:r>
      <w:r w:rsidR="006F14C9" w:rsidRPr="006F14C9">
        <w:rPr>
          <w:b/>
          <w:color w:val="auto"/>
          <w:sz w:val="22"/>
          <w:szCs w:val="22"/>
        </w:rPr>
        <w:t>C++</w:t>
      </w:r>
    </w:p>
    <w:p w14:paraId="532FEEA8" w14:textId="328E8C9F" w:rsidR="00632FD9" w:rsidRPr="00436BC8" w:rsidRDefault="00A07019" w:rsidP="00DB0E0D">
      <w:pPr>
        <w:spacing w:line="240" w:lineRule="auto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SWIFT – AN OPTIMIZED STRING MATCHING ALGORITHM FOR NVIDIA GPU</w:t>
      </w:r>
      <w:r w:rsidR="00632FD9" w:rsidRPr="00436BC8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 w:rsidR="003A57E7">
        <w:rPr>
          <w:color w:val="auto"/>
          <w:sz w:val="22"/>
          <w:szCs w:val="22"/>
        </w:rPr>
        <w:t xml:space="preserve">        </w:t>
      </w:r>
      <w:r w:rsidR="00AA5D69">
        <w:rPr>
          <w:color w:val="auto"/>
          <w:sz w:val="22"/>
          <w:szCs w:val="22"/>
        </w:rPr>
        <w:tab/>
      </w:r>
      <w:r w:rsidR="00815068">
        <w:rPr>
          <w:color w:val="auto"/>
          <w:sz w:val="22"/>
          <w:szCs w:val="22"/>
        </w:rPr>
        <w:t>SUMMER 2015</w:t>
      </w:r>
    </w:p>
    <w:p w14:paraId="6314BEDA" w14:textId="623AD9FC" w:rsidR="001A6C69" w:rsidRPr="008243EC" w:rsidRDefault="004639ED" w:rsidP="00C80CCA">
      <w:pPr>
        <w:pStyle w:val="ListParagraph"/>
        <w:numPr>
          <w:ilvl w:val="0"/>
          <w:numId w:val="28"/>
        </w:numPr>
        <w:spacing w:line="200" w:lineRule="exact"/>
        <w:ind w:hanging="720"/>
        <w:rPr>
          <w:color w:val="auto"/>
          <w:sz w:val="22"/>
          <w:szCs w:val="22"/>
        </w:rPr>
      </w:pPr>
      <w:r w:rsidRPr="008243EC">
        <w:rPr>
          <w:color w:val="auto"/>
          <w:sz w:val="22"/>
          <w:szCs w:val="22"/>
        </w:rPr>
        <w:t>Work</w:t>
      </w:r>
      <w:r w:rsidR="001A6C69" w:rsidRPr="008243EC">
        <w:rPr>
          <w:color w:val="auto"/>
          <w:sz w:val="22"/>
          <w:szCs w:val="22"/>
        </w:rPr>
        <w:t xml:space="preserve"> </w:t>
      </w:r>
      <w:r w:rsidR="000456FB" w:rsidRPr="008243EC">
        <w:rPr>
          <w:color w:val="auto"/>
          <w:sz w:val="22"/>
          <w:szCs w:val="22"/>
        </w:rPr>
        <w:t>accepted for poster presentation at</w:t>
      </w:r>
      <w:r w:rsidRPr="008243EC">
        <w:rPr>
          <w:color w:val="auto"/>
          <w:sz w:val="22"/>
          <w:szCs w:val="22"/>
        </w:rPr>
        <w:t xml:space="preserve"> Student Research Symposium (SRS), co-located wit</w:t>
      </w:r>
      <w:r w:rsidR="00C66969" w:rsidRPr="008243EC">
        <w:rPr>
          <w:color w:val="auto"/>
          <w:sz w:val="22"/>
          <w:szCs w:val="22"/>
        </w:rPr>
        <w:t xml:space="preserve">h IEEE </w:t>
      </w:r>
    </w:p>
    <w:p w14:paraId="1D12F00B" w14:textId="5EE1A7CF" w:rsidR="00F270A7" w:rsidRDefault="001A6C69" w:rsidP="00F270A7">
      <w:pPr>
        <w:spacing w:line="200" w:lineRule="exact"/>
        <w:ind w:left="720"/>
        <w:rPr>
          <w:b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</w:t>
      </w:r>
      <w:r w:rsidR="00C66969">
        <w:rPr>
          <w:color w:val="auto"/>
          <w:sz w:val="22"/>
          <w:szCs w:val="22"/>
        </w:rPr>
        <w:t>onference</w:t>
      </w:r>
      <w:r>
        <w:rPr>
          <w:color w:val="auto"/>
          <w:sz w:val="22"/>
          <w:szCs w:val="22"/>
        </w:rPr>
        <w:t xml:space="preserve"> </w:t>
      </w:r>
      <w:r w:rsidR="0038418F">
        <w:rPr>
          <w:color w:val="auto"/>
          <w:sz w:val="22"/>
          <w:szCs w:val="22"/>
        </w:rPr>
        <w:t>o</w:t>
      </w:r>
      <w:r w:rsidR="008F5240">
        <w:rPr>
          <w:color w:val="auto"/>
          <w:sz w:val="22"/>
          <w:szCs w:val="22"/>
        </w:rPr>
        <w:t>n HiPC, 2015</w:t>
      </w:r>
      <w:r w:rsidR="002C2B15">
        <w:rPr>
          <w:color w:val="auto"/>
          <w:sz w:val="22"/>
          <w:szCs w:val="22"/>
        </w:rPr>
        <w:t xml:space="preserve">. API Used: </w:t>
      </w:r>
      <w:r w:rsidR="002C2B15" w:rsidRPr="002C2B15">
        <w:rPr>
          <w:b/>
          <w:color w:val="auto"/>
          <w:sz w:val="22"/>
          <w:szCs w:val="22"/>
        </w:rPr>
        <w:t>CUDA</w:t>
      </w:r>
      <w:r w:rsidR="00AD1495">
        <w:rPr>
          <w:b/>
          <w:color w:val="auto"/>
          <w:sz w:val="22"/>
          <w:szCs w:val="22"/>
        </w:rPr>
        <w:t>, C++</w:t>
      </w:r>
      <w:bookmarkStart w:id="0" w:name="_GoBack"/>
      <w:bookmarkEnd w:id="0"/>
    </w:p>
    <w:p w14:paraId="132FC59E" w14:textId="62CF4EC4" w:rsidR="00A07019" w:rsidRPr="009715BA" w:rsidRDefault="00350341" w:rsidP="00A07019">
      <w:pPr>
        <w:pStyle w:val="ListParagraph"/>
        <w:numPr>
          <w:ilvl w:val="0"/>
          <w:numId w:val="26"/>
        </w:numPr>
        <w:spacing w:line="220" w:lineRule="exact"/>
        <w:ind w:left="709" w:hanging="70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</w:t>
      </w:r>
      <w:r w:rsidR="00A07019" w:rsidRPr="009715BA">
        <w:rPr>
          <w:color w:val="auto"/>
          <w:sz w:val="22"/>
          <w:szCs w:val="22"/>
        </w:rPr>
        <w:t>ccepted for full oral presentation at International Symposium on Parallel and Distributed</w:t>
      </w:r>
    </w:p>
    <w:p w14:paraId="29E361E8" w14:textId="754BD102" w:rsidR="00A07019" w:rsidRPr="00F270A7" w:rsidRDefault="00A07019" w:rsidP="00A07019">
      <w:pPr>
        <w:spacing w:line="200" w:lineRule="exact"/>
        <w:ind w:left="720"/>
        <w:rPr>
          <w:b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Computing, 2016, held in China.</w:t>
      </w:r>
    </w:p>
    <w:p w14:paraId="1EA7731C" w14:textId="618220C0" w:rsidR="001A6C69" w:rsidRDefault="00186F4E" w:rsidP="00C80CCA">
      <w:pPr>
        <w:pStyle w:val="ListParagraph"/>
        <w:numPr>
          <w:ilvl w:val="0"/>
          <w:numId w:val="27"/>
        </w:numPr>
        <w:spacing w:line="200" w:lineRule="exact"/>
        <w:ind w:hanging="720"/>
        <w:rPr>
          <w:color w:val="auto"/>
          <w:sz w:val="22"/>
          <w:szCs w:val="22"/>
        </w:rPr>
      </w:pPr>
      <w:r w:rsidRPr="008243EC">
        <w:rPr>
          <w:color w:val="auto"/>
          <w:sz w:val="22"/>
          <w:szCs w:val="22"/>
        </w:rPr>
        <w:t xml:space="preserve">Won IEEE TCPP award for “Best Poster”. Also received scholarship from HiPC </w:t>
      </w:r>
      <w:r w:rsidR="00C4095C">
        <w:rPr>
          <w:color w:val="auto"/>
          <w:sz w:val="22"/>
          <w:szCs w:val="22"/>
        </w:rPr>
        <w:t xml:space="preserve">and </w:t>
      </w:r>
      <w:r w:rsidR="00C4095C">
        <w:rPr>
          <w:color w:val="auto"/>
          <w:sz w:val="22"/>
          <w:szCs w:val="22"/>
        </w:rPr>
        <w:t>TEQUIP</w:t>
      </w:r>
      <w:r w:rsidR="00C4095C">
        <w:rPr>
          <w:color w:val="auto"/>
          <w:sz w:val="22"/>
          <w:szCs w:val="22"/>
        </w:rPr>
        <w:t xml:space="preserve"> program of</w:t>
      </w:r>
      <w:r w:rsidR="00C4095C">
        <w:rPr>
          <w:color w:val="auto"/>
          <w:sz w:val="22"/>
          <w:szCs w:val="22"/>
        </w:rPr>
        <w:br/>
      </w:r>
      <w:r w:rsidR="00C4095C">
        <w:rPr>
          <w:color w:val="auto"/>
          <w:sz w:val="22"/>
          <w:szCs w:val="22"/>
        </w:rPr>
        <w:br/>
      </w:r>
      <w:r w:rsidR="00C4095C">
        <w:rPr>
          <w:color w:val="auto"/>
          <w:sz w:val="22"/>
          <w:szCs w:val="22"/>
        </w:rPr>
        <w:t>World Bank</w:t>
      </w:r>
      <w:r w:rsidR="00C4095C" w:rsidRPr="00375041">
        <w:rPr>
          <w:color w:val="auto"/>
          <w:sz w:val="22"/>
          <w:szCs w:val="22"/>
        </w:rPr>
        <w:t xml:space="preserve"> </w:t>
      </w:r>
      <w:r w:rsidRPr="008243EC">
        <w:rPr>
          <w:color w:val="auto"/>
          <w:sz w:val="22"/>
          <w:szCs w:val="22"/>
        </w:rPr>
        <w:t>to attend the conference</w:t>
      </w:r>
    </w:p>
    <w:p w14:paraId="20C1D68E" w14:textId="0A4844D6" w:rsidR="00CA55A1" w:rsidRPr="0020172A" w:rsidRDefault="00C93CD3" w:rsidP="00CA55A1">
      <w:pPr>
        <w:spacing w:line="220" w:lineRule="exact"/>
        <w:rPr>
          <w:color w:val="auto"/>
          <w:sz w:val="24"/>
          <w:szCs w:val="24"/>
        </w:rPr>
      </w:pPr>
      <w:r>
        <w:rPr>
          <w:b/>
          <w:color w:val="auto"/>
          <w:sz w:val="22"/>
          <w:szCs w:val="22"/>
        </w:rPr>
        <w:t>SOURCE CODE CLASS</w:t>
      </w:r>
      <w:r w:rsidR="00CE067D">
        <w:rPr>
          <w:b/>
          <w:color w:val="auto"/>
          <w:sz w:val="22"/>
          <w:szCs w:val="22"/>
        </w:rPr>
        <w:t>I</w:t>
      </w:r>
      <w:r>
        <w:rPr>
          <w:b/>
          <w:color w:val="auto"/>
          <w:sz w:val="22"/>
          <w:szCs w:val="22"/>
        </w:rPr>
        <w:t>FIER</w:t>
      </w:r>
      <w:r w:rsidR="00C70B47">
        <w:rPr>
          <w:b/>
          <w:color w:val="auto"/>
          <w:sz w:val="22"/>
          <w:szCs w:val="22"/>
        </w:rPr>
        <w:t xml:space="preserve"> USING NLPTOOLS</w:t>
      </w:r>
      <w:r w:rsidR="007E156D">
        <w:rPr>
          <w:b/>
          <w:color w:val="auto"/>
          <w:sz w:val="22"/>
          <w:szCs w:val="22"/>
        </w:rPr>
        <w:tab/>
      </w:r>
      <w:r w:rsidR="007E156D">
        <w:rPr>
          <w:b/>
          <w:color w:val="auto"/>
          <w:sz w:val="22"/>
          <w:szCs w:val="22"/>
        </w:rPr>
        <w:tab/>
      </w:r>
      <w:r w:rsidR="007E156D">
        <w:rPr>
          <w:b/>
          <w:color w:val="auto"/>
          <w:sz w:val="22"/>
          <w:szCs w:val="22"/>
        </w:rPr>
        <w:tab/>
      </w:r>
      <w:r w:rsidR="007E156D">
        <w:rPr>
          <w:b/>
          <w:color w:val="auto"/>
          <w:sz w:val="22"/>
          <w:szCs w:val="22"/>
        </w:rPr>
        <w:tab/>
        <w:t xml:space="preserve"> </w:t>
      </w:r>
      <w:r w:rsidR="00CA55A1">
        <w:rPr>
          <w:b/>
          <w:color w:val="auto"/>
          <w:sz w:val="22"/>
          <w:szCs w:val="22"/>
        </w:rPr>
        <w:t xml:space="preserve"> </w:t>
      </w:r>
      <w:r w:rsidR="00CA55A1" w:rsidRPr="00436BC8">
        <w:rPr>
          <w:color w:val="auto"/>
          <w:sz w:val="22"/>
          <w:szCs w:val="22"/>
        </w:rPr>
        <w:t xml:space="preserve">                                               </w:t>
      </w:r>
      <w:r>
        <w:rPr>
          <w:color w:val="auto"/>
          <w:sz w:val="22"/>
          <w:szCs w:val="22"/>
        </w:rPr>
        <w:t>FALL (2016</w:t>
      </w:r>
      <w:r w:rsidR="00CA55A1" w:rsidRPr="00436BC8">
        <w:rPr>
          <w:color w:val="auto"/>
          <w:sz w:val="22"/>
          <w:szCs w:val="22"/>
        </w:rPr>
        <w:t>)</w:t>
      </w:r>
    </w:p>
    <w:p w14:paraId="220E7C43" w14:textId="2A80EC11" w:rsidR="00CA55A1" w:rsidRPr="00CA55A1" w:rsidRDefault="00C520E3" w:rsidP="00CA55A1">
      <w:pPr>
        <w:pStyle w:val="ListParagraph"/>
        <w:numPr>
          <w:ilvl w:val="0"/>
          <w:numId w:val="27"/>
        </w:numPr>
        <w:spacing w:line="200" w:lineRule="exact"/>
        <w:ind w:left="709" w:hanging="70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Developing an extension to PopClip, a popular Mac app, that can</w:t>
      </w:r>
      <w:r w:rsidR="00696F35">
        <w:rPr>
          <w:color w:val="auto"/>
          <w:sz w:val="22"/>
          <w:szCs w:val="22"/>
        </w:rPr>
        <w:t xml:space="preserve"> automatically</w:t>
      </w:r>
      <w:r>
        <w:rPr>
          <w:color w:val="auto"/>
          <w:sz w:val="22"/>
          <w:szCs w:val="22"/>
        </w:rPr>
        <w:t xml:space="preserve"> identify the highlighted code </w:t>
      </w:r>
      <w:r w:rsidR="00696F35">
        <w:rPr>
          <w:color w:val="auto"/>
          <w:sz w:val="22"/>
          <w:szCs w:val="22"/>
        </w:rPr>
        <w:br/>
      </w:r>
      <w:r w:rsidR="00696F35">
        <w:rPr>
          <w:color w:val="auto"/>
          <w:sz w:val="22"/>
          <w:szCs w:val="22"/>
        </w:rPr>
        <w:br/>
      </w:r>
      <w:r>
        <w:rPr>
          <w:color w:val="auto"/>
          <w:sz w:val="22"/>
          <w:szCs w:val="22"/>
        </w:rPr>
        <w:t xml:space="preserve">snippet and </w:t>
      </w:r>
      <w:r w:rsidR="00696F35">
        <w:rPr>
          <w:color w:val="auto"/>
          <w:sz w:val="22"/>
          <w:szCs w:val="22"/>
        </w:rPr>
        <w:t>execute it online or locally.</w:t>
      </w:r>
      <w:r>
        <w:rPr>
          <w:color w:val="auto"/>
          <w:sz w:val="22"/>
          <w:szCs w:val="22"/>
        </w:rPr>
        <w:t xml:space="preserve"> </w:t>
      </w:r>
      <w:r w:rsidR="00184FB5">
        <w:rPr>
          <w:color w:val="auto"/>
          <w:sz w:val="22"/>
          <w:szCs w:val="22"/>
        </w:rPr>
        <w:t xml:space="preserve">Language Used: </w:t>
      </w:r>
      <w:r w:rsidR="00184FB5" w:rsidRPr="00AD1495">
        <w:rPr>
          <w:b/>
          <w:color w:val="auto"/>
          <w:sz w:val="22"/>
          <w:szCs w:val="22"/>
        </w:rPr>
        <w:t>PHP, AppleScript</w:t>
      </w:r>
    </w:p>
    <w:p w14:paraId="73DFF3ED" w14:textId="517D60EB" w:rsidR="0025012E" w:rsidRPr="00436BC8" w:rsidRDefault="000E5747" w:rsidP="00472B26">
      <w:pPr>
        <w:pStyle w:val="Heading1"/>
        <w:spacing w:before="0" w:after="0" w:line="240" w:lineRule="auto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Extra - curricular</w:t>
      </w:r>
      <w:r w:rsidR="00E25149">
        <w:rPr>
          <w:rFonts w:asciiTheme="minorHAnsi" w:hAnsiTheme="minorHAnsi"/>
          <w:color w:val="auto"/>
        </w:rPr>
        <w:pict w14:anchorId="5E76FA84">
          <v:rect id="_x0000_i1028" style="width:0;height:1.5pt" o:hralign="center" o:hrstd="t" o:hr="t" fillcolor="#a0a0a0" stroked="f"/>
        </w:pict>
      </w:r>
    </w:p>
    <w:p w14:paraId="7AD69A7E" w14:textId="614512D1" w:rsidR="00777416" w:rsidRDefault="0020172A" w:rsidP="00472B26">
      <w:pPr>
        <w:pStyle w:val="ListParagraph"/>
        <w:numPr>
          <w:ilvl w:val="0"/>
          <w:numId w:val="24"/>
        </w:numPr>
        <w:spacing w:before="0" w:line="340" w:lineRule="exact"/>
        <w:ind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Volunteered as English Teacher to teach underprivileged kids for a year at Make a Difference (MaD)</w:t>
      </w:r>
    </w:p>
    <w:p w14:paraId="18B64F2B" w14:textId="32CE071D" w:rsidR="0092444E" w:rsidRDefault="0092444E" w:rsidP="0092444E">
      <w:pPr>
        <w:pStyle w:val="ListParagraph"/>
        <w:numPr>
          <w:ilvl w:val="0"/>
          <w:numId w:val="24"/>
        </w:numPr>
        <w:spacing w:line="340" w:lineRule="exact"/>
        <w:ind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Resource Person for Workshop on </w:t>
      </w:r>
      <w:r w:rsidRPr="00907F57">
        <w:rPr>
          <w:b/>
          <w:color w:val="auto"/>
          <w:sz w:val="22"/>
          <w:szCs w:val="22"/>
        </w:rPr>
        <w:t>CUDA</w:t>
      </w:r>
      <w:r>
        <w:rPr>
          <w:color w:val="auto"/>
          <w:sz w:val="22"/>
          <w:szCs w:val="22"/>
        </w:rPr>
        <w:t xml:space="preserve"> at Manipal Institute of Technology (MIT), India</w:t>
      </w:r>
    </w:p>
    <w:p w14:paraId="1D5A16B3" w14:textId="11373365" w:rsidR="00F4217E" w:rsidRPr="0092444E" w:rsidRDefault="00F4217E" w:rsidP="0092444E">
      <w:pPr>
        <w:pStyle w:val="ListParagraph"/>
        <w:numPr>
          <w:ilvl w:val="0"/>
          <w:numId w:val="24"/>
        </w:numPr>
        <w:spacing w:line="340" w:lineRule="exact"/>
        <w:ind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Grader for the graduate course on Software Engineering (CSCE 606) at TAMU, College Station</w:t>
      </w:r>
    </w:p>
    <w:sectPr w:rsidR="00F4217E" w:rsidRPr="0092444E" w:rsidSect="008A3D6D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0" w:right="720" w:bottom="90" w:left="720" w:header="360" w:footer="36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AA5934" w14:textId="77777777" w:rsidR="00E25149" w:rsidRDefault="00E25149">
      <w:pPr>
        <w:spacing w:before="0" w:after="0" w:line="240" w:lineRule="auto"/>
      </w:pPr>
      <w:r>
        <w:separator/>
      </w:r>
    </w:p>
  </w:endnote>
  <w:endnote w:type="continuationSeparator" w:id="0">
    <w:p w14:paraId="603CFFC3" w14:textId="77777777" w:rsidR="00E25149" w:rsidRDefault="00E2514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80EE0" w14:textId="77777777" w:rsidR="002C42BC" w:rsidRDefault="00C5195E">
    <w:pPr>
      <w:pStyle w:val="Footer"/>
    </w:pPr>
    <w:r>
      <w:t>https:/github.com/sourabhshenoy</w:t>
    </w:r>
    <w:r w:rsidR="005D79BF">
      <w:ptab w:relativeTo="margin" w:alignment="right" w:leader="none"/>
    </w:r>
    <w:r w:rsidR="005D79BF">
      <w:t>Sourabh S Shenoy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30ED3" w14:textId="38BB3345" w:rsidR="005D79BF" w:rsidRDefault="00BB3427" w:rsidP="007B4534">
    <w:pPr>
      <w:pStyle w:val="Footer"/>
      <w:ind w:left="0"/>
    </w:pPr>
    <w:r w:rsidRPr="00BB3427">
      <w:rPr>
        <w:color w:val="000000" w:themeColor="text1"/>
      </w:rPr>
      <w:t>VISA Status: Eligible to work in the United States through CPT/OPT</w:t>
    </w:r>
    <w:r w:rsidR="00345EB9">
      <w:ptab w:relativeTo="margin" w:alignment="right" w:leader="none"/>
    </w:r>
    <w:r w:rsidR="00345EB9">
      <w:t>Sourabh S Shenoy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65DC10" w14:textId="77777777" w:rsidR="00E25149" w:rsidRDefault="00E25149">
      <w:pPr>
        <w:spacing w:before="0" w:after="0" w:line="240" w:lineRule="auto"/>
      </w:pPr>
      <w:r>
        <w:separator/>
      </w:r>
    </w:p>
  </w:footnote>
  <w:footnote w:type="continuationSeparator" w:id="0">
    <w:p w14:paraId="0B2D5A51" w14:textId="77777777" w:rsidR="00E25149" w:rsidRDefault="00E2514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38202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AE5003" w14:textId="77777777" w:rsidR="00084FF2" w:rsidRDefault="00084FF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574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4039EF" w14:textId="77777777" w:rsidR="00084FF2" w:rsidRDefault="00084FF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E17793" w14:textId="596AE63D" w:rsidR="00D1176C" w:rsidRDefault="00D1176C">
    <w:pPr>
      <w:pStyle w:val="Header"/>
      <w:jc w:val="right"/>
    </w:pPr>
  </w:p>
  <w:p w14:paraId="6FB5083C" w14:textId="77777777" w:rsidR="00D1176C" w:rsidRDefault="00D1176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E1568"/>
    <w:multiLevelType w:val="hybridMultilevel"/>
    <w:tmpl w:val="F09C0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C97A49"/>
    <w:multiLevelType w:val="hybridMultilevel"/>
    <w:tmpl w:val="096E0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009D0"/>
    <w:multiLevelType w:val="hybridMultilevel"/>
    <w:tmpl w:val="44C4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1045A5"/>
    <w:multiLevelType w:val="hybridMultilevel"/>
    <w:tmpl w:val="F3FEF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2D33F6"/>
    <w:multiLevelType w:val="hybridMultilevel"/>
    <w:tmpl w:val="3508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402091"/>
    <w:multiLevelType w:val="hybridMultilevel"/>
    <w:tmpl w:val="DC14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D46CB2"/>
    <w:multiLevelType w:val="hybridMultilevel"/>
    <w:tmpl w:val="7234A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1939B7"/>
    <w:multiLevelType w:val="hybridMultilevel"/>
    <w:tmpl w:val="25186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4C538D"/>
    <w:multiLevelType w:val="hybridMultilevel"/>
    <w:tmpl w:val="3684D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A37777"/>
    <w:multiLevelType w:val="hybridMultilevel"/>
    <w:tmpl w:val="A96AB452"/>
    <w:lvl w:ilvl="0" w:tplc="949CCCFE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695134B"/>
    <w:multiLevelType w:val="hybridMultilevel"/>
    <w:tmpl w:val="B420A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2343C2"/>
    <w:multiLevelType w:val="hybridMultilevel"/>
    <w:tmpl w:val="4624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553A0B"/>
    <w:multiLevelType w:val="hybridMultilevel"/>
    <w:tmpl w:val="F9969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B9423E8"/>
    <w:multiLevelType w:val="hybridMultilevel"/>
    <w:tmpl w:val="86EC9D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EE2762F"/>
    <w:multiLevelType w:val="hybridMultilevel"/>
    <w:tmpl w:val="959C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8B76A7"/>
    <w:multiLevelType w:val="hybridMultilevel"/>
    <w:tmpl w:val="D74E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7937540"/>
    <w:multiLevelType w:val="hybridMultilevel"/>
    <w:tmpl w:val="A062438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8241523"/>
    <w:multiLevelType w:val="hybridMultilevel"/>
    <w:tmpl w:val="34608C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A3F7C6A"/>
    <w:multiLevelType w:val="hybridMultilevel"/>
    <w:tmpl w:val="670822E8"/>
    <w:lvl w:ilvl="0" w:tplc="B0ECE0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404040" w:themeColor="text1" w:themeTint="BF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0F111B"/>
    <w:multiLevelType w:val="hybridMultilevel"/>
    <w:tmpl w:val="BE045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8E1CAD"/>
    <w:multiLevelType w:val="hybridMultilevel"/>
    <w:tmpl w:val="8AFEA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F43F92"/>
    <w:multiLevelType w:val="hybridMultilevel"/>
    <w:tmpl w:val="3842BD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656369D"/>
    <w:multiLevelType w:val="hybridMultilevel"/>
    <w:tmpl w:val="C610C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0F557E"/>
    <w:multiLevelType w:val="hybridMultilevel"/>
    <w:tmpl w:val="6EC4E2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702BAF"/>
    <w:multiLevelType w:val="hybridMultilevel"/>
    <w:tmpl w:val="0994F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C6B0176"/>
    <w:multiLevelType w:val="hybridMultilevel"/>
    <w:tmpl w:val="9806C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2A38BE"/>
    <w:multiLevelType w:val="hybridMultilevel"/>
    <w:tmpl w:val="D0A840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2951BE8"/>
    <w:multiLevelType w:val="hybridMultilevel"/>
    <w:tmpl w:val="7A56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7201D1"/>
    <w:multiLevelType w:val="hybridMultilevel"/>
    <w:tmpl w:val="B0008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990CDF"/>
    <w:multiLevelType w:val="hybridMultilevel"/>
    <w:tmpl w:val="B1E2B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AB403C"/>
    <w:multiLevelType w:val="hybridMultilevel"/>
    <w:tmpl w:val="0F86E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0"/>
  </w:num>
  <w:num w:numId="3">
    <w:abstractNumId w:val="24"/>
  </w:num>
  <w:num w:numId="4">
    <w:abstractNumId w:val="20"/>
  </w:num>
  <w:num w:numId="5">
    <w:abstractNumId w:val="3"/>
  </w:num>
  <w:num w:numId="6">
    <w:abstractNumId w:val="18"/>
  </w:num>
  <w:num w:numId="7">
    <w:abstractNumId w:val="29"/>
  </w:num>
  <w:num w:numId="8">
    <w:abstractNumId w:val="14"/>
  </w:num>
  <w:num w:numId="9">
    <w:abstractNumId w:val="4"/>
  </w:num>
  <w:num w:numId="10">
    <w:abstractNumId w:val="11"/>
  </w:num>
  <w:num w:numId="11">
    <w:abstractNumId w:val="6"/>
  </w:num>
  <w:num w:numId="12">
    <w:abstractNumId w:val="27"/>
  </w:num>
  <w:num w:numId="13">
    <w:abstractNumId w:val="2"/>
  </w:num>
  <w:num w:numId="14">
    <w:abstractNumId w:val="8"/>
  </w:num>
  <w:num w:numId="15">
    <w:abstractNumId w:val="17"/>
  </w:num>
  <w:num w:numId="16">
    <w:abstractNumId w:val="13"/>
  </w:num>
  <w:num w:numId="17">
    <w:abstractNumId w:val="21"/>
  </w:num>
  <w:num w:numId="18">
    <w:abstractNumId w:val="26"/>
  </w:num>
  <w:num w:numId="19">
    <w:abstractNumId w:val="23"/>
  </w:num>
  <w:num w:numId="20">
    <w:abstractNumId w:val="16"/>
  </w:num>
  <w:num w:numId="21">
    <w:abstractNumId w:val="12"/>
  </w:num>
  <w:num w:numId="22">
    <w:abstractNumId w:val="9"/>
  </w:num>
  <w:num w:numId="23">
    <w:abstractNumId w:val="19"/>
  </w:num>
  <w:num w:numId="24">
    <w:abstractNumId w:val="25"/>
  </w:num>
  <w:num w:numId="25">
    <w:abstractNumId w:val="22"/>
  </w:num>
  <w:num w:numId="26">
    <w:abstractNumId w:val="0"/>
  </w:num>
  <w:num w:numId="27">
    <w:abstractNumId w:val="7"/>
  </w:num>
  <w:num w:numId="28">
    <w:abstractNumId w:val="1"/>
  </w:num>
  <w:num w:numId="29">
    <w:abstractNumId w:val="30"/>
  </w:num>
  <w:num w:numId="30">
    <w:abstractNumId w:val="5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activeWritingStyle w:appName="MSWord" w:lang="en-US" w:vendorID="64" w:dllVersion="131078" w:nlCheck="1" w:checkStyle="0"/>
  <w:activeWritingStyle w:appName="MSWord" w:lang="en-US" w:vendorID="2" w:dllVersion="6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E01"/>
    <w:rsid w:val="00001460"/>
    <w:rsid w:val="00007D90"/>
    <w:rsid w:val="00017727"/>
    <w:rsid w:val="000253B5"/>
    <w:rsid w:val="00036511"/>
    <w:rsid w:val="0004541A"/>
    <w:rsid w:val="000456FB"/>
    <w:rsid w:val="00064D1F"/>
    <w:rsid w:val="00065CCA"/>
    <w:rsid w:val="00072FA3"/>
    <w:rsid w:val="000743C9"/>
    <w:rsid w:val="00076B10"/>
    <w:rsid w:val="00084FF2"/>
    <w:rsid w:val="000A1C93"/>
    <w:rsid w:val="000A5C1C"/>
    <w:rsid w:val="000A6284"/>
    <w:rsid w:val="000B2F00"/>
    <w:rsid w:val="000B4896"/>
    <w:rsid w:val="000B4E72"/>
    <w:rsid w:val="000C07FA"/>
    <w:rsid w:val="000C09B9"/>
    <w:rsid w:val="000E5747"/>
    <w:rsid w:val="000E5802"/>
    <w:rsid w:val="000E59C3"/>
    <w:rsid w:val="000F7F46"/>
    <w:rsid w:val="0010402E"/>
    <w:rsid w:val="001050D5"/>
    <w:rsid w:val="00113C0A"/>
    <w:rsid w:val="0012471B"/>
    <w:rsid w:val="00140613"/>
    <w:rsid w:val="001448D1"/>
    <w:rsid w:val="00146138"/>
    <w:rsid w:val="0015242A"/>
    <w:rsid w:val="00154862"/>
    <w:rsid w:val="00156BD4"/>
    <w:rsid w:val="00161FA4"/>
    <w:rsid w:val="0016770C"/>
    <w:rsid w:val="00174EE8"/>
    <w:rsid w:val="00177790"/>
    <w:rsid w:val="00184FB5"/>
    <w:rsid w:val="00186F4E"/>
    <w:rsid w:val="00192F2D"/>
    <w:rsid w:val="001931F0"/>
    <w:rsid w:val="0019699B"/>
    <w:rsid w:val="001A1B24"/>
    <w:rsid w:val="001A20F1"/>
    <w:rsid w:val="001A6C69"/>
    <w:rsid w:val="001B1CF1"/>
    <w:rsid w:val="001C3EA4"/>
    <w:rsid w:val="001D129B"/>
    <w:rsid w:val="001D3A38"/>
    <w:rsid w:val="001E218C"/>
    <w:rsid w:val="001E7499"/>
    <w:rsid w:val="001F0CFB"/>
    <w:rsid w:val="001F56E9"/>
    <w:rsid w:val="00200E8B"/>
    <w:rsid w:val="0020172A"/>
    <w:rsid w:val="00203C52"/>
    <w:rsid w:val="00210ED3"/>
    <w:rsid w:val="00211D06"/>
    <w:rsid w:val="0021286C"/>
    <w:rsid w:val="002158EA"/>
    <w:rsid w:val="00223CBE"/>
    <w:rsid w:val="00223D82"/>
    <w:rsid w:val="002305DD"/>
    <w:rsid w:val="002341B8"/>
    <w:rsid w:val="0024094B"/>
    <w:rsid w:val="00243313"/>
    <w:rsid w:val="002433FB"/>
    <w:rsid w:val="0025012E"/>
    <w:rsid w:val="00262D66"/>
    <w:rsid w:val="0026575E"/>
    <w:rsid w:val="0026727B"/>
    <w:rsid w:val="0026764E"/>
    <w:rsid w:val="002709BF"/>
    <w:rsid w:val="00272DCC"/>
    <w:rsid w:val="00276983"/>
    <w:rsid w:val="00276F35"/>
    <w:rsid w:val="002834B5"/>
    <w:rsid w:val="00284273"/>
    <w:rsid w:val="00285F6C"/>
    <w:rsid w:val="00287BAC"/>
    <w:rsid w:val="002915CC"/>
    <w:rsid w:val="002941BF"/>
    <w:rsid w:val="0029604A"/>
    <w:rsid w:val="00297526"/>
    <w:rsid w:val="002A0463"/>
    <w:rsid w:val="002A667F"/>
    <w:rsid w:val="002B4775"/>
    <w:rsid w:val="002C0AD1"/>
    <w:rsid w:val="002C0B30"/>
    <w:rsid w:val="002C0C1F"/>
    <w:rsid w:val="002C0E23"/>
    <w:rsid w:val="002C0F31"/>
    <w:rsid w:val="002C1732"/>
    <w:rsid w:val="002C2B15"/>
    <w:rsid w:val="002C36D4"/>
    <w:rsid w:val="002C42BC"/>
    <w:rsid w:val="002C4C47"/>
    <w:rsid w:val="002C73EC"/>
    <w:rsid w:val="002D3658"/>
    <w:rsid w:val="002D46EE"/>
    <w:rsid w:val="002E0239"/>
    <w:rsid w:val="002E2914"/>
    <w:rsid w:val="002E3455"/>
    <w:rsid w:val="002F1F32"/>
    <w:rsid w:val="003009DC"/>
    <w:rsid w:val="00303E26"/>
    <w:rsid w:val="00304991"/>
    <w:rsid w:val="00307730"/>
    <w:rsid w:val="00310E82"/>
    <w:rsid w:val="00321B72"/>
    <w:rsid w:val="00330787"/>
    <w:rsid w:val="0033368E"/>
    <w:rsid w:val="00345EB9"/>
    <w:rsid w:val="00350341"/>
    <w:rsid w:val="00353911"/>
    <w:rsid w:val="00357954"/>
    <w:rsid w:val="0036360E"/>
    <w:rsid w:val="00367B2C"/>
    <w:rsid w:val="00371CD8"/>
    <w:rsid w:val="00375041"/>
    <w:rsid w:val="003811E3"/>
    <w:rsid w:val="00382A73"/>
    <w:rsid w:val="0038418F"/>
    <w:rsid w:val="003A1A23"/>
    <w:rsid w:val="003A3D9A"/>
    <w:rsid w:val="003A57E7"/>
    <w:rsid w:val="003A650C"/>
    <w:rsid w:val="003B1969"/>
    <w:rsid w:val="003B59EB"/>
    <w:rsid w:val="003B6292"/>
    <w:rsid w:val="003C0D4F"/>
    <w:rsid w:val="003D1AAD"/>
    <w:rsid w:val="003E5AA8"/>
    <w:rsid w:val="003F053B"/>
    <w:rsid w:val="003F5F1B"/>
    <w:rsid w:val="00403048"/>
    <w:rsid w:val="00404085"/>
    <w:rsid w:val="004071DF"/>
    <w:rsid w:val="0041139B"/>
    <w:rsid w:val="00414819"/>
    <w:rsid w:val="00422260"/>
    <w:rsid w:val="004228D3"/>
    <w:rsid w:val="00434ACD"/>
    <w:rsid w:val="00436BC8"/>
    <w:rsid w:val="00447ED4"/>
    <w:rsid w:val="00456C73"/>
    <w:rsid w:val="004639ED"/>
    <w:rsid w:val="0046513E"/>
    <w:rsid w:val="00467BF4"/>
    <w:rsid w:val="00470443"/>
    <w:rsid w:val="00472B26"/>
    <w:rsid w:val="00473A88"/>
    <w:rsid w:val="0049078E"/>
    <w:rsid w:val="004A111A"/>
    <w:rsid w:val="004A23BF"/>
    <w:rsid w:val="004B2D09"/>
    <w:rsid w:val="004B3A32"/>
    <w:rsid w:val="004B75BC"/>
    <w:rsid w:val="004D75FB"/>
    <w:rsid w:val="004D7665"/>
    <w:rsid w:val="004E6710"/>
    <w:rsid w:val="004F1357"/>
    <w:rsid w:val="004F23A2"/>
    <w:rsid w:val="004F50F2"/>
    <w:rsid w:val="004F7FE6"/>
    <w:rsid w:val="00522F76"/>
    <w:rsid w:val="00523D51"/>
    <w:rsid w:val="00541C74"/>
    <w:rsid w:val="005616A3"/>
    <w:rsid w:val="00570571"/>
    <w:rsid w:val="00573264"/>
    <w:rsid w:val="00583178"/>
    <w:rsid w:val="00584903"/>
    <w:rsid w:val="005A746C"/>
    <w:rsid w:val="005B0356"/>
    <w:rsid w:val="005B34D0"/>
    <w:rsid w:val="005B775A"/>
    <w:rsid w:val="005C485A"/>
    <w:rsid w:val="005D79BF"/>
    <w:rsid w:val="005D7F72"/>
    <w:rsid w:val="005F1291"/>
    <w:rsid w:val="005F2746"/>
    <w:rsid w:val="005F3FCE"/>
    <w:rsid w:val="00604C39"/>
    <w:rsid w:val="006144C0"/>
    <w:rsid w:val="00617C0A"/>
    <w:rsid w:val="00620593"/>
    <w:rsid w:val="006217F5"/>
    <w:rsid w:val="00622266"/>
    <w:rsid w:val="00632DDC"/>
    <w:rsid w:val="00632FD9"/>
    <w:rsid w:val="00641835"/>
    <w:rsid w:val="00647B4C"/>
    <w:rsid w:val="00653132"/>
    <w:rsid w:val="00663431"/>
    <w:rsid w:val="00665309"/>
    <w:rsid w:val="00666148"/>
    <w:rsid w:val="00677A19"/>
    <w:rsid w:val="0068207D"/>
    <w:rsid w:val="00684099"/>
    <w:rsid w:val="0068676C"/>
    <w:rsid w:val="00686FB8"/>
    <w:rsid w:val="006969A2"/>
    <w:rsid w:val="00696F35"/>
    <w:rsid w:val="006A022C"/>
    <w:rsid w:val="006A1E88"/>
    <w:rsid w:val="006A7A7D"/>
    <w:rsid w:val="006B732A"/>
    <w:rsid w:val="006C3243"/>
    <w:rsid w:val="006D3FE9"/>
    <w:rsid w:val="006D5DCD"/>
    <w:rsid w:val="006E3450"/>
    <w:rsid w:val="006E3A7C"/>
    <w:rsid w:val="006E7D9A"/>
    <w:rsid w:val="006F14C9"/>
    <w:rsid w:val="006F421D"/>
    <w:rsid w:val="006F427F"/>
    <w:rsid w:val="006F4E6B"/>
    <w:rsid w:val="00711427"/>
    <w:rsid w:val="0071666C"/>
    <w:rsid w:val="00722F4F"/>
    <w:rsid w:val="00724F37"/>
    <w:rsid w:val="00732024"/>
    <w:rsid w:val="0073272F"/>
    <w:rsid w:val="00741C85"/>
    <w:rsid w:val="00754F50"/>
    <w:rsid w:val="00770CFF"/>
    <w:rsid w:val="007729F2"/>
    <w:rsid w:val="00774FBB"/>
    <w:rsid w:val="00777416"/>
    <w:rsid w:val="00777805"/>
    <w:rsid w:val="00777AFC"/>
    <w:rsid w:val="00777DE4"/>
    <w:rsid w:val="00777EBE"/>
    <w:rsid w:val="007853EB"/>
    <w:rsid w:val="007B3B36"/>
    <w:rsid w:val="007B4534"/>
    <w:rsid w:val="007B628F"/>
    <w:rsid w:val="007B6E01"/>
    <w:rsid w:val="007C0748"/>
    <w:rsid w:val="007D3D94"/>
    <w:rsid w:val="007E156D"/>
    <w:rsid w:val="007E471E"/>
    <w:rsid w:val="007E4C63"/>
    <w:rsid w:val="007F03FB"/>
    <w:rsid w:val="0080163A"/>
    <w:rsid w:val="0080483A"/>
    <w:rsid w:val="00805041"/>
    <w:rsid w:val="00806E48"/>
    <w:rsid w:val="008071EF"/>
    <w:rsid w:val="00815068"/>
    <w:rsid w:val="00820340"/>
    <w:rsid w:val="00820F21"/>
    <w:rsid w:val="008243EC"/>
    <w:rsid w:val="00837581"/>
    <w:rsid w:val="0084322F"/>
    <w:rsid w:val="00852CA8"/>
    <w:rsid w:val="00876FA8"/>
    <w:rsid w:val="00891ECF"/>
    <w:rsid w:val="00895AA3"/>
    <w:rsid w:val="008A3207"/>
    <w:rsid w:val="008A35FD"/>
    <w:rsid w:val="008A3D6D"/>
    <w:rsid w:val="008A76D7"/>
    <w:rsid w:val="008B0A37"/>
    <w:rsid w:val="008C0854"/>
    <w:rsid w:val="008C0CD2"/>
    <w:rsid w:val="008C10C4"/>
    <w:rsid w:val="008C1B29"/>
    <w:rsid w:val="008C5064"/>
    <w:rsid w:val="008C67EE"/>
    <w:rsid w:val="008D098A"/>
    <w:rsid w:val="008D5E06"/>
    <w:rsid w:val="008D6C1C"/>
    <w:rsid w:val="008D71A7"/>
    <w:rsid w:val="008E0AF8"/>
    <w:rsid w:val="008E3521"/>
    <w:rsid w:val="008E5B4D"/>
    <w:rsid w:val="008F5240"/>
    <w:rsid w:val="008F73DE"/>
    <w:rsid w:val="008F7891"/>
    <w:rsid w:val="0090243E"/>
    <w:rsid w:val="00907F57"/>
    <w:rsid w:val="0091182D"/>
    <w:rsid w:val="0091777E"/>
    <w:rsid w:val="00920817"/>
    <w:rsid w:val="00921C40"/>
    <w:rsid w:val="0092444E"/>
    <w:rsid w:val="00925B7D"/>
    <w:rsid w:val="00926C87"/>
    <w:rsid w:val="0092729B"/>
    <w:rsid w:val="00927D83"/>
    <w:rsid w:val="009312C3"/>
    <w:rsid w:val="00932BB2"/>
    <w:rsid w:val="009334A6"/>
    <w:rsid w:val="009357BF"/>
    <w:rsid w:val="00936528"/>
    <w:rsid w:val="00953EFD"/>
    <w:rsid w:val="0096305B"/>
    <w:rsid w:val="00964C35"/>
    <w:rsid w:val="009656FB"/>
    <w:rsid w:val="009715BA"/>
    <w:rsid w:val="00984315"/>
    <w:rsid w:val="00984D07"/>
    <w:rsid w:val="00986445"/>
    <w:rsid w:val="009932ED"/>
    <w:rsid w:val="00997D5D"/>
    <w:rsid w:val="009B22B1"/>
    <w:rsid w:val="009C6CCB"/>
    <w:rsid w:val="009D35BF"/>
    <w:rsid w:val="009D5F2B"/>
    <w:rsid w:val="009D641F"/>
    <w:rsid w:val="009D64A4"/>
    <w:rsid w:val="009D67A1"/>
    <w:rsid w:val="009E02EF"/>
    <w:rsid w:val="009E0731"/>
    <w:rsid w:val="009E0F57"/>
    <w:rsid w:val="00A020B8"/>
    <w:rsid w:val="00A04477"/>
    <w:rsid w:val="00A07019"/>
    <w:rsid w:val="00A12B53"/>
    <w:rsid w:val="00A211FF"/>
    <w:rsid w:val="00A3067F"/>
    <w:rsid w:val="00A31CB2"/>
    <w:rsid w:val="00A33D25"/>
    <w:rsid w:val="00A368C4"/>
    <w:rsid w:val="00A40D49"/>
    <w:rsid w:val="00A42799"/>
    <w:rsid w:val="00A454B7"/>
    <w:rsid w:val="00A54EDE"/>
    <w:rsid w:val="00A6091F"/>
    <w:rsid w:val="00A67513"/>
    <w:rsid w:val="00A71FB7"/>
    <w:rsid w:val="00A8033E"/>
    <w:rsid w:val="00A87AEA"/>
    <w:rsid w:val="00A9283C"/>
    <w:rsid w:val="00A9687B"/>
    <w:rsid w:val="00A976F3"/>
    <w:rsid w:val="00AA13E3"/>
    <w:rsid w:val="00AA156B"/>
    <w:rsid w:val="00AA5116"/>
    <w:rsid w:val="00AA5D69"/>
    <w:rsid w:val="00AB0434"/>
    <w:rsid w:val="00AB62C1"/>
    <w:rsid w:val="00AC5DEE"/>
    <w:rsid w:val="00AD1495"/>
    <w:rsid w:val="00AD188A"/>
    <w:rsid w:val="00AD3818"/>
    <w:rsid w:val="00AE000F"/>
    <w:rsid w:val="00AE663C"/>
    <w:rsid w:val="00AF5D6F"/>
    <w:rsid w:val="00AF6351"/>
    <w:rsid w:val="00AF73E7"/>
    <w:rsid w:val="00B056D9"/>
    <w:rsid w:val="00B23BF9"/>
    <w:rsid w:val="00B27BCD"/>
    <w:rsid w:val="00B307B2"/>
    <w:rsid w:val="00B40793"/>
    <w:rsid w:val="00B42896"/>
    <w:rsid w:val="00B42975"/>
    <w:rsid w:val="00B45E80"/>
    <w:rsid w:val="00B5085B"/>
    <w:rsid w:val="00B57C75"/>
    <w:rsid w:val="00B602ED"/>
    <w:rsid w:val="00B63AA0"/>
    <w:rsid w:val="00B67F70"/>
    <w:rsid w:val="00B71486"/>
    <w:rsid w:val="00B73539"/>
    <w:rsid w:val="00B7376E"/>
    <w:rsid w:val="00B7605C"/>
    <w:rsid w:val="00B804B9"/>
    <w:rsid w:val="00B82FF4"/>
    <w:rsid w:val="00B83F18"/>
    <w:rsid w:val="00B9044E"/>
    <w:rsid w:val="00BA4F3C"/>
    <w:rsid w:val="00BB09AE"/>
    <w:rsid w:val="00BB106A"/>
    <w:rsid w:val="00BB3427"/>
    <w:rsid w:val="00BC42EF"/>
    <w:rsid w:val="00BC7C20"/>
    <w:rsid w:val="00BD2720"/>
    <w:rsid w:val="00BD59DC"/>
    <w:rsid w:val="00BE4EEA"/>
    <w:rsid w:val="00BE5B4F"/>
    <w:rsid w:val="00BF1874"/>
    <w:rsid w:val="00BF1ABE"/>
    <w:rsid w:val="00BF1C17"/>
    <w:rsid w:val="00BF2449"/>
    <w:rsid w:val="00BF4E20"/>
    <w:rsid w:val="00C02309"/>
    <w:rsid w:val="00C060C9"/>
    <w:rsid w:val="00C10090"/>
    <w:rsid w:val="00C10FF9"/>
    <w:rsid w:val="00C15EF0"/>
    <w:rsid w:val="00C33090"/>
    <w:rsid w:val="00C4095C"/>
    <w:rsid w:val="00C5092A"/>
    <w:rsid w:val="00C50E25"/>
    <w:rsid w:val="00C5195E"/>
    <w:rsid w:val="00C520E3"/>
    <w:rsid w:val="00C60345"/>
    <w:rsid w:val="00C61245"/>
    <w:rsid w:val="00C61B32"/>
    <w:rsid w:val="00C66969"/>
    <w:rsid w:val="00C70B47"/>
    <w:rsid w:val="00C764AD"/>
    <w:rsid w:val="00C77E1F"/>
    <w:rsid w:val="00C80CCA"/>
    <w:rsid w:val="00C8587E"/>
    <w:rsid w:val="00C87E54"/>
    <w:rsid w:val="00C93CD3"/>
    <w:rsid w:val="00C9483E"/>
    <w:rsid w:val="00C948E4"/>
    <w:rsid w:val="00CA55A1"/>
    <w:rsid w:val="00CB0701"/>
    <w:rsid w:val="00CB7073"/>
    <w:rsid w:val="00CC2ED6"/>
    <w:rsid w:val="00CC6189"/>
    <w:rsid w:val="00CE067D"/>
    <w:rsid w:val="00CE6D87"/>
    <w:rsid w:val="00CF0262"/>
    <w:rsid w:val="00CF040E"/>
    <w:rsid w:val="00D00B2A"/>
    <w:rsid w:val="00D04677"/>
    <w:rsid w:val="00D05542"/>
    <w:rsid w:val="00D1176C"/>
    <w:rsid w:val="00D11FA8"/>
    <w:rsid w:val="00D15200"/>
    <w:rsid w:val="00D17915"/>
    <w:rsid w:val="00D24AC1"/>
    <w:rsid w:val="00D27B72"/>
    <w:rsid w:val="00D4526D"/>
    <w:rsid w:val="00D5132F"/>
    <w:rsid w:val="00D534E9"/>
    <w:rsid w:val="00D538EA"/>
    <w:rsid w:val="00D553AD"/>
    <w:rsid w:val="00D559A5"/>
    <w:rsid w:val="00D65056"/>
    <w:rsid w:val="00D675A3"/>
    <w:rsid w:val="00D84F97"/>
    <w:rsid w:val="00D9476A"/>
    <w:rsid w:val="00DB0E0D"/>
    <w:rsid w:val="00DB3270"/>
    <w:rsid w:val="00DB6894"/>
    <w:rsid w:val="00DC3378"/>
    <w:rsid w:val="00DC6102"/>
    <w:rsid w:val="00DD1E15"/>
    <w:rsid w:val="00DE41FF"/>
    <w:rsid w:val="00DF2736"/>
    <w:rsid w:val="00DF2BA5"/>
    <w:rsid w:val="00E20915"/>
    <w:rsid w:val="00E2397E"/>
    <w:rsid w:val="00E24DF2"/>
    <w:rsid w:val="00E25149"/>
    <w:rsid w:val="00E275B1"/>
    <w:rsid w:val="00E277F3"/>
    <w:rsid w:val="00E32678"/>
    <w:rsid w:val="00E37C09"/>
    <w:rsid w:val="00E419AA"/>
    <w:rsid w:val="00E41D3D"/>
    <w:rsid w:val="00E43DF3"/>
    <w:rsid w:val="00E55EFE"/>
    <w:rsid w:val="00E5763C"/>
    <w:rsid w:val="00E714BA"/>
    <w:rsid w:val="00E82D35"/>
    <w:rsid w:val="00E86E68"/>
    <w:rsid w:val="00E92013"/>
    <w:rsid w:val="00E96C3D"/>
    <w:rsid w:val="00E97F8D"/>
    <w:rsid w:val="00EA5CC0"/>
    <w:rsid w:val="00EA7C10"/>
    <w:rsid w:val="00EC481A"/>
    <w:rsid w:val="00ED29C9"/>
    <w:rsid w:val="00EE1EA7"/>
    <w:rsid w:val="00EE72E2"/>
    <w:rsid w:val="00EF19D1"/>
    <w:rsid w:val="00EF1E9D"/>
    <w:rsid w:val="00F048FF"/>
    <w:rsid w:val="00F143B0"/>
    <w:rsid w:val="00F255AE"/>
    <w:rsid w:val="00F270A7"/>
    <w:rsid w:val="00F346AF"/>
    <w:rsid w:val="00F377ED"/>
    <w:rsid w:val="00F4217E"/>
    <w:rsid w:val="00F4471A"/>
    <w:rsid w:val="00F46CF7"/>
    <w:rsid w:val="00F4765E"/>
    <w:rsid w:val="00F5103F"/>
    <w:rsid w:val="00F51216"/>
    <w:rsid w:val="00F55B08"/>
    <w:rsid w:val="00F70170"/>
    <w:rsid w:val="00F714F4"/>
    <w:rsid w:val="00F759CF"/>
    <w:rsid w:val="00F913DF"/>
    <w:rsid w:val="00FA2DB0"/>
    <w:rsid w:val="00FA3E7B"/>
    <w:rsid w:val="00FA678E"/>
    <w:rsid w:val="00FA6891"/>
    <w:rsid w:val="00FA7E73"/>
    <w:rsid w:val="00FB05D3"/>
    <w:rsid w:val="00FB4371"/>
    <w:rsid w:val="00FB54B9"/>
    <w:rsid w:val="00FB5A53"/>
    <w:rsid w:val="00FD2A8C"/>
    <w:rsid w:val="00FE0B3D"/>
    <w:rsid w:val="00FE78C7"/>
    <w:rsid w:val="00FE7CD5"/>
    <w:rsid w:val="00FF1BFE"/>
    <w:rsid w:val="00FF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7986D"/>
  <w15:chartTrackingRefBased/>
  <w15:docId w15:val="{277784C1-41D6-4696-B5EF-03904BAD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A55A1"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customStyle="1" w:styleId="Default">
    <w:name w:val="Default"/>
    <w:rsid w:val="00B71486"/>
    <w:pPr>
      <w:autoSpaceDE w:val="0"/>
      <w:autoSpaceDN w:val="0"/>
      <w:adjustRightInd w:val="0"/>
      <w:spacing w:before="0"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0571"/>
    <w:rPr>
      <w:color w:val="646464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322F"/>
    <w:rPr>
      <w:color w:val="969696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95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7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header" Target="header2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urabh%20Shenoy\AppData\Roaming\Microsoft\Templates\Basic%20resume%20(Timeless%20design)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3902 College Main</CompanyAddress>
  <CompanyPhone> 8105655102</CompanyPhone>
  <CompanyFax/>
  <CompanyEmail>sourabhsshenoy@gmail.com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E88E61E6-1E79-1D4C-BFCD-1E4844B5B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C:\Users\Sourabh Shenoy\AppData\Roaming\Microsoft\Templates\Basic resume (Timeless design).dotx</Template>
  <TotalTime>13</TotalTime>
  <Pages>1</Pages>
  <Words>396</Words>
  <Characters>2261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Sourabh S Shenoy</dc:creator>
  <cp:keywords>https:/github.com/sourabhshenoy</cp:keywords>
  <cp:lastModifiedBy>Sourabh Shenoy</cp:lastModifiedBy>
  <cp:revision>32</cp:revision>
  <cp:lastPrinted>2016-09-05T05:49:00Z</cp:lastPrinted>
  <dcterms:created xsi:type="dcterms:W3CDTF">2016-10-21T19:55:00Z</dcterms:created>
  <dcterms:modified xsi:type="dcterms:W3CDTF">2016-10-21T20:36:00Z</dcterms:modified>
  <cp:category>Bryan, TX, 77801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