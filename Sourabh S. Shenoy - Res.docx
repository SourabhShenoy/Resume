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31D94733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  <w:r w:rsidR="0096305B">
        <w:rPr>
          <w:color w:val="auto"/>
          <w:sz w:val="22"/>
          <w:szCs w:val="22"/>
        </w:rPr>
        <w:t>979-985-8599</w:t>
      </w:r>
    </w:p>
    <w:p w14:paraId="24D6B3A1" w14:textId="6E1D5806" w:rsidR="00997D5D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B569F9B" wp14:editId="04A24D98">
            <wp:simplePos x="0" y="0"/>
            <wp:positionH relativeFrom="column">
              <wp:posOffset>4503880</wp:posOffset>
            </wp:positionH>
            <wp:positionV relativeFrom="page">
              <wp:posOffset>795655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C1C"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 w:rsidR="000A5C1C">
        <w:rPr>
          <w:color w:val="auto"/>
          <w:sz w:val="22"/>
          <w:szCs w:val="22"/>
        </w:rPr>
        <w:t xml:space="preserve"> No. 803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 w:rsidR="00194C6A">
        <w:rPr>
          <w:color w:val="auto"/>
          <w:sz w:val="22"/>
          <w:szCs w:val="22"/>
        </w:rPr>
        <w:t xml:space="preserve">    </w:t>
      </w:r>
      <w:r w:rsidRPr="00447ED4">
        <w:rPr>
          <w:color w:val="auto"/>
          <w:sz w:val="22"/>
          <w:szCs w:val="22"/>
        </w:rPr>
        <w:t>https:/</w:t>
      </w:r>
      <w:r w:rsidR="00194C6A">
        <w:rPr>
          <w:color w:val="auto"/>
          <w:sz w:val="22"/>
          <w:szCs w:val="22"/>
        </w:rPr>
        <w:t>/</w:t>
      </w:r>
      <w:r w:rsidRPr="00447ED4">
        <w:rPr>
          <w:color w:val="auto"/>
          <w:sz w:val="22"/>
          <w:szCs w:val="22"/>
        </w:rPr>
        <w:t>github.com/sourabhshenoy</w:t>
      </w:r>
    </w:p>
    <w:p w14:paraId="56D9B6A1" w14:textId="35773F4E" w:rsidR="00DB0E0D" w:rsidRDefault="00447ED4" w:rsidP="00285F6C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5FE1C73E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85A">
        <w:rPr>
          <w:color w:val="auto"/>
          <w:sz w:val="22"/>
          <w:szCs w:val="22"/>
        </w:rPr>
        <w:t>Bryan, TX</w:t>
      </w:r>
      <w:r w:rsidR="00404085">
        <w:rPr>
          <w:color w:val="auto"/>
          <w:sz w:val="22"/>
          <w:szCs w:val="22"/>
        </w:rPr>
        <w:t xml:space="preserve">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285F6C" w:rsidRPr="00B45E80">
        <w:rPr>
          <w:color w:val="auto"/>
          <w:sz w:val="22"/>
          <w:szCs w:val="22"/>
        </w:rPr>
        <w:t>sourabhsshenoy@tamu.edu</w:t>
      </w:r>
    </w:p>
    <w:p w14:paraId="4F15E5D8" w14:textId="77777777" w:rsidR="00285F6C" w:rsidRPr="00285F6C" w:rsidRDefault="00285F6C" w:rsidP="00285F6C">
      <w:pPr>
        <w:pStyle w:val="ContactInfo"/>
        <w:spacing w:line="100" w:lineRule="exact"/>
        <w:jc w:val="left"/>
        <w:rPr>
          <w:color w:val="auto"/>
          <w:sz w:val="22"/>
          <w:szCs w:val="22"/>
        </w:rPr>
      </w:pPr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3E66E4">
        <w:rPr>
          <w:rFonts w:asciiTheme="minorHAnsi" w:hAnsiTheme="minorHAnsi"/>
          <w:color w:val="auto"/>
          <w:sz w:val="2"/>
        </w:rPr>
        <w:pict w14:anchorId="7EC21081"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9656F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34388B2D" w:rsidR="00156BD4" w:rsidRPr="008D71A7" w:rsidRDefault="00156BD4" w:rsidP="00CA14ED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86445">
              <w:rPr>
                <w:b/>
                <w:color w:val="auto"/>
              </w:rPr>
              <w:t xml:space="preserve">      </w:t>
            </w:r>
            <w:r w:rsidR="007E6049">
              <w:rPr>
                <w:b/>
                <w:color w:val="auto"/>
              </w:rPr>
              <w:t xml:space="preserve">     </w:t>
            </w:r>
            <w:r w:rsidR="00CA14ED">
              <w:rPr>
                <w:b/>
                <w:color w:val="auto"/>
              </w:rPr>
              <w:t xml:space="preserve"> </w:t>
            </w:r>
            <w:r w:rsidR="007E6049">
              <w:rPr>
                <w:b/>
                <w:color w:val="auto"/>
              </w:rPr>
              <w:t xml:space="preserve"> 4.0/4.0</w:t>
            </w:r>
            <w:r w:rsidR="006A7A7D">
              <w:rPr>
                <w:b/>
                <w:color w:val="auto"/>
              </w:rPr>
              <w:t xml:space="preserve">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D7285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</w:p>
        </w:tc>
        <w:tc>
          <w:tcPr>
            <w:tcW w:w="3240" w:type="dxa"/>
          </w:tcPr>
          <w:p w14:paraId="631F04AF" w14:textId="5B869E65" w:rsidR="00156BD4" w:rsidRPr="00154862" w:rsidRDefault="00154862" w:rsidP="00986445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="00986445">
              <w:rPr>
                <w:color w:val="auto"/>
                <w:sz w:val="18"/>
                <w:szCs w:val="18"/>
              </w:rPr>
              <w:t xml:space="preserve">         </w:t>
            </w:r>
            <w:r w:rsidRPr="00154862">
              <w:rPr>
                <w:color w:val="auto"/>
                <w:sz w:val="18"/>
                <w:szCs w:val="18"/>
              </w:rPr>
              <w:t>Fall 2016 –</w:t>
            </w:r>
            <w:r w:rsidR="00986445">
              <w:rPr>
                <w:color w:val="auto"/>
                <w:sz w:val="18"/>
                <w:szCs w:val="18"/>
              </w:rPr>
              <w:t xml:space="preserve"> Fall </w:t>
            </w:r>
            <w:r w:rsidRPr="00154862">
              <w:rPr>
                <w:color w:val="auto"/>
                <w:sz w:val="18"/>
                <w:szCs w:val="18"/>
              </w:rPr>
              <w:t>2018 (Expected)</w:t>
            </w:r>
          </w:p>
        </w:tc>
      </w:tr>
      <w:tr w:rsidR="00156BD4" w:rsidRPr="00436BC8" w14:paraId="513AE92B" w14:textId="77777777" w:rsidTr="009656FB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080A8A56" w:rsidR="00156BD4" w:rsidRPr="008D71A7" w:rsidRDefault="00986445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 w:rsidR="00BB3427">
              <w:rPr>
                <w:b/>
                <w:color w:val="auto"/>
              </w:rPr>
              <w:t xml:space="preserve">CGPA: </w:t>
            </w:r>
            <w:r w:rsidR="007E6049">
              <w:rPr>
                <w:b/>
                <w:color w:val="auto"/>
              </w:rPr>
              <w:t xml:space="preserve">           </w:t>
            </w:r>
            <w:r w:rsidR="00BB3427">
              <w:rPr>
                <w:b/>
                <w:color w:val="auto"/>
              </w:rPr>
              <w:t>9.24</w:t>
            </w:r>
            <w:r w:rsidR="00154862" w:rsidRPr="008D71A7">
              <w:rPr>
                <w:b/>
                <w:color w:val="auto"/>
              </w:rPr>
              <w:t>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5588D3C7" w14:textId="19D51E41" w:rsidR="00357954" w:rsidRPr="005C485A" w:rsidRDefault="009656FB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4"/>
          <w:szCs w:val="24"/>
        </w:rPr>
        <w:br/>
      </w:r>
      <w:r w:rsidR="00EA5CC0"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3E66E4">
        <w:rPr>
          <w:rFonts w:asciiTheme="minorHAnsi" w:hAnsiTheme="minorHAnsi"/>
          <w:color w:val="auto"/>
        </w:rPr>
        <w:pict w14:anchorId="760033E6">
          <v:rect id="_x0000_i1026" style="width:0;height:1.5pt" o:hralign="center" o:hrstd="t" o:hr="t" fillcolor="#a0a0a0" stroked="f"/>
        </w:pic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MICROSOFT MENTORSHIP, MTC   </w:t>
      </w:r>
      <w:r w:rsid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ab/>
        <w:t xml:space="preserve">                        </w:t>
      </w:r>
      <w:r w:rsidR="00297526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</w:t>
      </w:r>
      <w:r w:rsidR="003A57E7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color w:val="auto"/>
          <w:sz w:val="22"/>
          <w:szCs w:val="22"/>
        </w:rPr>
        <w:t xml:space="preserve">AUGUST 2014 – </w:t>
      </w:r>
      <w:r w:rsidR="005C485A">
        <w:rPr>
          <w:rFonts w:asciiTheme="minorHAnsi" w:hAnsiTheme="minorHAnsi"/>
          <w:color w:val="auto"/>
          <w:sz w:val="22"/>
          <w:szCs w:val="22"/>
        </w:rPr>
        <w:t xml:space="preserve">MARCH </w:t>
      </w:r>
      <w:r w:rsidR="003A57E7" w:rsidRPr="005C485A">
        <w:rPr>
          <w:rFonts w:asciiTheme="minorHAnsi" w:hAnsiTheme="minorHAnsi"/>
          <w:color w:val="auto"/>
          <w:sz w:val="22"/>
          <w:szCs w:val="22"/>
        </w:rPr>
        <w:t>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49851FA2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Gained knowledge on Clock Sweep, LRU, 2Q, M</w:t>
      </w:r>
      <w:r w:rsidR="00CE067D">
        <w:rPr>
          <w:color w:val="auto"/>
          <w:sz w:val="22"/>
          <w:szCs w:val="22"/>
        </w:rPr>
        <w:t>RU, Levenshtein Distance, Boyer-</w:t>
      </w:r>
      <w:r w:rsidRPr="00D11FA8">
        <w:rPr>
          <w:color w:val="auto"/>
          <w:sz w:val="22"/>
          <w:szCs w:val="22"/>
        </w:rPr>
        <w:t xml:space="preserve">Moore,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49306B58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</w:t>
      </w:r>
      <w:r w:rsidR="00B72D7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>SUMMER 2010</w:t>
      </w:r>
    </w:p>
    <w:p w14:paraId="3B0065DC" w14:textId="50A23E17" w:rsidR="00357954" w:rsidRPr="00D11FA8" w:rsidRDefault="005C485A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 tool that allowed</w:t>
      </w:r>
      <w:r w:rsidR="00357954" w:rsidRPr="00D11FA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around 5000 </w:t>
      </w:r>
      <w:r w:rsidR="00357954" w:rsidRPr="00D11FA8">
        <w:rPr>
          <w:color w:val="auto"/>
          <w:sz w:val="22"/>
          <w:szCs w:val="22"/>
        </w:rPr>
        <w:t xml:space="preserve">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="00357954" w:rsidRPr="00D11FA8">
        <w:rPr>
          <w:color w:val="auto"/>
          <w:sz w:val="22"/>
          <w:szCs w:val="22"/>
        </w:rPr>
        <w:t xml:space="preserve">book/cancel </w:t>
      </w:r>
      <w:r>
        <w:rPr>
          <w:color w:val="auto"/>
          <w:sz w:val="22"/>
          <w:szCs w:val="22"/>
        </w:rPr>
        <w:t>shuttles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Technologies Used: </w:t>
      </w:r>
      <w:r w:rsidRPr="002C2B15">
        <w:rPr>
          <w:b/>
          <w:color w:val="auto"/>
          <w:sz w:val="22"/>
          <w:szCs w:val="22"/>
        </w:rPr>
        <w:t>HTML5, CSS, JavaScript</w:t>
      </w:r>
      <w:r w:rsidRPr="00D11FA8">
        <w:rPr>
          <w:color w:val="auto"/>
          <w:sz w:val="22"/>
          <w:szCs w:val="22"/>
        </w:rPr>
        <w:t>, JQuery, MS Access, SQL, JSP</w:t>
      </w:r>
    </w:p>
    <w:p w14:paraId="23AF0875" w14:textId="77777777" w:rsidR="00B63AA0" w:rsidRPr="00584903" w:rsidRDefault="00B63AA0" w:rsidP="00584903">
      <w:pPr>
        <w:spacing w:line="20" w:lineRule="exact"/>
        <w:rPr>
          <w:color w:val="auto"/>
          <w:sz w:val="10"/>
          <w:szCs w:val="10"/>
        </w:rPr>
      </w:pPr>
    </w:p>
    <w:p w14:paraId="3F27A4D0" w14:textId="4C84B457" w:rsidR="004334D0" w:rsidRPr="0020172A" w:rsidRDefault="004B75BC" w:rsidP="004334D0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MAJOR PROJECTS</w:t>
      </w:r>
      <w:r w:rsidR="003E66E4">
        <w:rPr>
          <w:color w:val="auto"/>
        </w:rPr>
        <w:pict w14:anchorId="00D3F552">
          <v:rect id="_x0000_i1027" style="width:0;height:1.5pt" o:hralign="center" o:hrstd="t" o:hr="t" fillcolor="#a0a0a0" stroked="f"/>
        </w:pict>
      </w:r>
      <w:r w:rsidR="004334D0" w:rsidRPr="004334D0">
        <w:rPr>
          <w:b/>
          <w:color w:val="auto"/>
          <w:sz w:val="22"/>
          <w:szCs w:val="22"/>
        </w:rPr>
        <w:t xml:space="preserve"> </w:t>
      </w:r>
      <w:r w:rsidR="004334D0">
        <w:rPr>
          <w:b/>
          <w:color w:val="auto"/>
          <w:sz w:val="22"/>
          <w:szCs w:val="22"/>
        </w:rPr>
        <w:t>SOURCE CODE CLASSIFIER USING NLPTOOLS</w:t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  <w:t xml:space="preserve">  </w:t>
      </w:r>
      <w:r w:rsidR="004334D0" w:rsidRPr="00436BC8">
        <w:rPr>
          <w:color w:val="auto"/>
          <w:sz w:val="22"/>
          <w:szCs w:val="22"/>
        </w:rPr>
        <w:t xml:space="preserve">               </w:t>
      </w:r>
      <w:r w:rsidR="00B72D78">
        <w:rPr>
          <w:color w:val="auto"/>
          <w:sz w:val="22"/>
          <w:szCs w:val="22"/>
        </w:rPr>
        <w:t xml:space="preserve"> </w:t>
      </w:r>
      <w:r w:rsidR="004334D0" w:rsidRPr="00436BC8">
        <w:rPr>
          <w:color w:val="auto"/>
          <w:sz w:val="22"/>
          <w:szCs w:val="22"/>
        </w:rPr>
        <w:t xml:space="preserve">                                </w:t>
      </w:r>
      <w:r w:rsidR="00B72D78">
        <w:rPr>
          <w:color w:val="auto"/>
          <w:sz w:val="22"/>
          <w:szCs w:val="22"/>
        </w:rPr>
        <w:t xml:space="preserve">   FALL </w:t>
      </w:r>
      <w:r w:rsidR="004334D0">
        <w:rPr>
          <w:color w:val="auto"/>
          <w:sz w:val="22"/>
          <w:szCs w:val="22"/>
        </w:rPr>
        <w:t>2016</w:t>
      </w:r>
    </w:p>
    <w:p w14:paraId="6EEA86D1" w14:textId="1FF56E55" w:rsidR="004334D0" w:rsidRPr="00CA55A1" w:rsidRDefault="004334D0" w:rsidP="004334D0">
      <w:pPr>
        <w:pStyle w:val="ListParagraph"/>
        <w:numPr>
          <w:ilvl w:val="0"/>
          <w:numId w:val="27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Developing an extension to PopClip, a popular Mac app, that can automatically identify the highlighted code </w:t>
      </w:r>
      <w:r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br/>
        <w:t>snippet</w:t>
      </w:r>
      <w:r w:rsidR="003D74F3">
        <w:rPr>
          <w:color w:val="auto"/>
          <w:sz w:val="22"/>
          <w:szCs w:val="22"/>
        </w:rPr>
        <w:t xml:space="preserve"> (In 13 languages)</w:t>
      </w:r>
      <w:r>
        <w:rPr>
          <w:color w:val="auto"/>
          <w:sz w:val="22"/>
          <w:szCs w:val="22"/>
        </w:rPr>
        <w:t xml:space="preserve"> and execute it online or locally. Language</w:t>
      </w:r>
      <w:r w:rsidR="009B07F9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Used: </w:t>
      </w:r>
      <w:r w:rsidRPr="00AD1495">
        <w:rPr>
          <w:b/>
          <w:color w:val="auto"/>
          <w:sz w:val="22"/>
          <w:szCs w:val="22"/>
        </w:rPr>
        <w:t>PHP, AppleScript</w:t>
      </w:r>
    </w:p>
    <w:p w14:paraId="2D8953C9" w14:textId="6134AF86" w:rsidR="00632FD9" w:rsidRPr="0020172A" w:rsidRDefault="00BE5B4F" w:rsidP="00D4526D">
      <w:pPr>
        <w:spacing w:line="220" w:lineRule="exact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03D5BAED" w14:textId="77777777" w:rsidR="00382A73" w:rsidRDefault="00382A73" w:rsidP="00382A73">
      <w:pPr>
        <w:pStyle w:val="ListParagraph"/>
        <w:spacing w:line="200" w:lineRule="exact"/>
        <w:rPr>
          <w:color w:val="auto"/>
          <w:sz w:val="22"/>
          <w:szCs w:val="22"/>
        </w:rPr>
      </w:pPr>
    </w:p>
    <w:p w14:paraId="02839449" w14:textId="5F135DB7" w:rsidR="00382A73" w:rsidRPr="00382A73" w:rsidRDefault="00307730" w:rsidP="00382A73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Contributed to 2 Google Summer of Code (GSoC) projects.</w:t>
      </w:r>
      <w:r w:rsidR="006F14C9">
        <w:rPr>
          <w:color w:val="auto"/>
          <w:sz w:val="22"/>
          <w:szCs w:val="22"/>
        </w:rPr>
        <w:t xml:space="preserve"> </w:t>
      </w:r>
      <w:r w:rsidR="00953EFD">
        <w:rPr>
          <w:color w:val="auto"/>
          <w:sz w:val="22"/>
          <w:szCs w:val="22"/>
        </w:rPr>
        <w:t>Language</w:t>
      </w:r>
      <w:r w:rsidR="006F14C9">
        <w:rPr>
          <w:color w:val="auto"/>
          <w:sz w:val="22"/>
          <w:szCs w:val="22"/>
        </w:rPr>
        <w:t xml:space="preserve"> Used: </w:t>
      </w:r>
      <w:r w:rsidR="006F14C9" w:rsidRPr="006F14C9">
        <w:rPr>
          <w:b/>
          <w:color w:val="auto"/>
          <w:sz w:val="22"/>
          <w:szCs w:val="22"/>
        </w:rPr>
        <w:t>C++</w:t>
      </w:r>
    </w:p>
    <w:p w14:paraId="532FEEA8" w14:textId="22A904F8" w:rsidR="00632FD9" w:rsidRPr="00436BC8" w:rsidRDefault="00A07019" w:rsidP="00DB0E0D">
      <w:pPr>
        <w:spacing w:line="240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SWIFT – AN OPTIMIZED STRING MATCHING ALGORITHM FOR NVIDIA GPU</w:t>
      </w:r>
      <w:r w:rsidR="00632FD9" w:rsidRPr="00436BC8">
        <w:rPr>
          <w:color w:val="auto"/>
          <w:sz w:val="22"/>
          <w:szCs w:val="22"/>
        </w:rPr>
        <w:t xml:space="preserve"> </w:t>
      </w:r>
      <w:proofErr w:type="gramStart"/>
      <w:r>
        <w:rPr>
          <w:color w:val="auto"/>
          <w:sz w:val="22"/>
          <w:szCs w:val="22"/>
        </w:rPr>
        <w:tab/>
      </w:r>
      <w:r w:rsidR="00B72D78"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</w:r>
      <w:proofErr w:type="gramEnd"/>
      <w:r w:rsidR="003A57E7">
        <w:rPr>
          <w:color w:val="auto"/>
          <w:sz w:val="22"/>
          <w:szCs w:val="22"/>
        </w:rPr>
        <w:t xml:space="preserve">   </w:t>
      </w:r>
      <w:r w:rsidR="00B72D7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</w:t>
      </w:r>
      <w:r w:rsidR="00AA5D69">
        <w:rPr>
          <w:color w:val="auto"/>
          <w:sz w:val="22"/>
          <w:szCs w:val="22"/>
        </w:rPr>
        <w:tab/>
      </w:r>
      <w:r w:rsidR="00815068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1D12F00B" w14:textId="52613C52" w:rsidR="00F270A7" w:rsidRDefault="001A6C69" w:rsidP="00F270A7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  <w:r w:rsidR="00AD1495">
        <w:rPr>
          <w:b/>
          <w:color w:val="auto"/>
          <w:sz w:val="22"/>
          <w:szCs w:val="22"/>
        </w:rPr>
        <w:t>, C++</w:t>
      </w:r>
      <w:r w:rsidR="00AC6197">
        <w:rPr>
          <w:b/>
          <w:color w:val="auto"/>
          <w:sz w:val="22"/>
          <w:szCs w:val="22"/>
        </w:rPr>
        <w:t>, OpenMP, MPI</w:t>
      </w:r>
    </w:p>
    <w:p w14:paraId="132FC59E" w14:textId="62CF4EC4" w:rsidR="00A07019" w:rsidRPr="009715BA" w:rsidRDefault="00350341" w:rsidP="00A07019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A07019" w:rsidRPr="009715BA">
        <w:rPr>
          <w:color w:val="auto"/>
          <w:sz w:val="22"/>
          <w:szCs w:val="22"/>
        </w:rPr>
        <w:t>ccepted for full oral presentation at International Symposium on Parallel and Distributed</w:t>
      </w:r>
    </w:p>
    <w:p w14:paraId="29E361E8" w14:textId="754BD102" w:rsidR="00A07019" w:rsidRPr="00F270A7" w:rsidRDefault="00A07019" w:rsidP="00A07019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2016, held in China.</w:t>
      </w:r>
    </w:p>
    <w:p w14:paraId="1EA7731C" w14:textId="4C69FC78" w:rsidR="001A6C69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 xml:space="preserve">Won IEEE TCPP award for “Best Poster”. </w:t>
      </w:r>
      <w:r w:rsidR="00A27E9B" w:rsidRPr="008243EC">
        <w:rPr>
          <w:color w:val="auto"/>
          <w:sz w:val="22"/>
          <w:szCs w:val="22"/>
        </w:rPr>
        <w:t>Also,</w:t>
      </w:r>
      <w:r w:rsidRPr="008243EC">
        <w:rPr>
          <w:color w:val="auto"/>
          <w:sz w:val="22"/>
          <w:szCs w:val="22"/>
        </w:rPr>
        <w:t xml:space="preserve"> received scholarship from </w:t>
      </w:r>
      <w:r w:rsidR="00552035">
        <w:rPr>
          <w:color w:val="auto"/>
          <w:sz w:val="22"/>
          <w:szCs w:val="22"/>
        </w:rPr>
        <w:t xml:space="preserve">IEEE </w:t>
      </w:r>
      <w:r w:rsidRPr="008243EC">
        <w:rPr>
          <w:color w:val="auto"/>
          <w:sz w:val="22"/>
          <w:szCs w:val="22"/>
        </w:rPr>
        <w:t xml:space="preserve">HiPC </w:t>
      </w:r>
      <w:r w:rsidR="00C4095C">
        <w:rPr>
          <w:color w:val="auto"/>
          <w:sz w:val="22"/>
          <w:szCs w:val="22"/>
        </w:rPr>
        <w:t>and TEQUIP program of</w:t>
      </w:r>
      <w:r w:rsidR="00C4095C">
        <w:rPr>
          <w:color w:val="auto"/>
          <w:sz w:val="22"/>
          <w:szCs w:val="22"/>
        </w:rPr>
        <w:br/>
      </w:r>
      <w:r w:rsidR="00C4095C">
        <w:rPr>
          <w:color w:val="auto"/>
          <w:sz w:val="22"/>
          <w:szCs w:val="22"/>
        </w:rPr>
        <w:br/>
      </w:r>
      <w:r w:rsidR="00C4095C" w:rsidRPr="0002545B">
        <w:rPr>
          <w:b/>
          <w:color w:val="auto"/>
          <w:sz w:val="22"/>
          <w:szCs w:val="22"/>
        </w:rPr>
        <w:t>World Bank</w:t>
      </w:r>
      <w:r w:rsidR="00C4095C" w:rsidRPr="00375041">
        <w:rPr>
          <w:color w:val="auto"/>
          <w:sz w:val="22"/>
          <w:szCs w:val="22"/>
        </w:rPr>
        <w:t xml:space="preserve"> </w:t>
      </w:r>
      <w:r w:rsidRPr="008243EC">
        <w:rPr>
          <w:color w:val="auto"/>
          <w:sz w:val="22"/>
          <w:szCs w:val="22"/>
        </w:rPr>
        <w:t>to attend the conference</w:t>
      </w:r>
      <w:r w:rsidR="0000714F">
        <w:rPr>
          <w:color w:val="auto"/>
          <w:sz w:val="22"/>
          <w:szCs w:val="22"/>
        </w:rPr>
        <w:t>, amounting to around $1000.</w:t>
      </w:r>
    </w:p>
    <w:p w14:paraId="73DFF3ED" w14:textId="5B97B6B0" w:rsidR="0025012E" w:rsidRPr="00436BC8" w:rsidRDefault="00AA232F" w:rsidP="007A7734">
      <w:pPr>
        <w:pStyle w:val="Heading1"/>
        <w:spacing w:before="0" w:after="0" w:line="200" w:lineRule="exact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Some achievements</w:t>
      </w:r>
      <w:bookmarkStart w:id="0" w:name="_GoBack"/>
      <w:bookmarkEnd w:id="0"/>
      <w:r w:rsidR="003E66E4">
        <w:rPr>
          <w:rFonts w:asciiTheme="minorHAnsi" w:hAnsiTheme="minorHAnsi"/>
          <w:color w:val="auto"/>
        </w:rPr>
        <w:pict w14:anchorId="5E76FA84">
          <v:rect id="_x0000_i1028" style="width:0;height:1.5pt" o:hralign="center" o:hrstd="t" o:hr="t" fillcolor="#a0a0a0" stroked="f"/>
        </w:pict>
      </w:r>
    </w:p>
    <w:p w14:paraId="4132D9CD" w14:textId="45EA8B31" w:rsidR="0000714F" w:rsidRDefault="00F11B82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Awarded</w:t>
      </w:r>
      <w:r w:rsidR="0000714F">
        <w:rPr>
          <w:color w:val="auto"/>
          <w:sz w:val="22"/>
          <w:szCs w:val="22"/>
        </w:rPr>
        <w:t xml:space="preserve"> $1000 </w:t>
      </w:r>
      <w:r w:rsidR="00640C0D" w:rsidRPr="00640C0D">
        <w:rPr>
          <w:b/>
          <w:color w:val="auto"/>
          <w:sz w:val="22"/>
          <w:szCs w:val="22"/>
        </w:rPr>
        <w:t>National Science Foundation (NSF)</w:t>
      </w:r>
      <w:r w:rsidR="0000714F">
        <w:rPr>
          <w:color w:val="auto"/>
          <w:sz w:val="22"/>
          <w:szCs w:val="22"/>
        </w:rPr>
        <w:t xml:space="preserve"> Grant to attend POPL Conference</w:t>
      </w:r>
      <w:r w:rsidR="003F3260">
        <w:rPr>
          <w:color w:val="auto"/>
          <w:sz w:val="22"/>
          <w:szCs w:val="22"/>
        </w:rPr>
        <w:t xml:space="preserve"> ‘17</w:t>
      </w:r>
      <w:r w:rsidR="0000714F">
        <w:rPr>
          <w:color w:val="auto"/>
          <w:sz w:val="22"/>
          <w:szCs w:val="22"/>
        </w:rPr>
        <w:t xml:space="preserve"> at Paris, France.</w:t>
      </w:r>
    </w:p>
    <w:p w14:paraId="18B64F2B" w14:textId="32CE071D" w:rsidR="0092444E" w:rsidRDefault="0092444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Resource Person for Workshop on </w:t>
      </w:r>
      <w:r w:rsidRPr="00907F57">
        <w:rPr>
          <w:b/>
          <w:color w:val="auto"/>
          <w:sz w:val="22"/>
          <w:szCs w:val="22"/>
        </w:rPr>
        <w:t>CUDA</w:t>
      </w:r>
      <w:r>
        <w:rPr>
          <w:color w:val="auto"/>
          <w:sz w:val="22"/>
          <w:szCs w:val="22"/>
        </w:rPr>
        <w:t xml:space="preserve"> at Manipal Institute of Technology (MIT), India</w:t>
      </w:r>
    </w:p>
    <w:p w14:paraId="1D5A16B3" w14:textId="58F4AA09" w:rsidR="00F4217E" w:rsidRPr="0092444E" w:rsidRDefault="00F4217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Grader for the graduate course on Software Engineering</w:t>
      </w:r>
      <w:r w:rsidR="005077BD">
        <w:rPr>
          <w:color w:val="auto"/>
          <w:sz w:val="22"/>
          <w:szCs w:val="22"/>
        </w:rPr>
        <w:t xml:space="preserve"> (CSCE 606) at TAMU, College </w:t>
      </w:r>
      <w:r>
        <w:rPr>
          <w:color w:val="auto"/>
          <w:sz w:val="22"/>
          <w:szCs w:val="22"/>
        </w:rPr>
        <w:t>Station</w:t>
      </w:r>
      <w:r w:rsidR="005077BD">
        <w:rPr>
          <w:color w:val="auto"/>
          <w:sz w:val="22"/>
          <w:szCs w:val="22"/>
        </w:rPr>
        <w:t>.</w:t>
      </w:r>
      <w:r w:rsidR="005077BD" w:rsidRPr="005077BD">
        <w:rPr>
          <w:color w:val="FFFFFF" w:themeColor="background1"/>
          <w:sz w:val="2"/>
          <w:szCs w:val="22"/>
          <w:vertAlign w:val="subscript"/>
        </w:rPr>
        <w:t xml:space="preserve"> </w:t>
      </w:r>
      <w:r w:rsidR="005077BD" w:rsidRPr="005077BD">
        <w:rPr>
          <w:color w:val="FFFFFF" w:themeColor="background1"/>
          <w:sz w:val="2"/>
          <w:szCs w:val="22"/>
          <w:vertAlign w:val="subscript"/>
        </w:rPr>
        <w:t xml:space="preserve">Machine Learning, Python, </w:t>
      </w:r>
      <w:proofErr w:type="spellStart"/>
      <w:proofErr w:type="gramStart"/>
      <w:r w:rsidR="005077BD" w:rsidRPr="005077BD">
        <w:rPr>
          <w:color w:val="FFFFFF" w:themeColor="background1"/>
          <w:sz w:val="2"/>
          <w:szCs w:val="22"/>
          <w:vertAlign w:val="subscript"/>
        </w:rPr>
        <w:t>AI,Big</w:t>
      </w:r>
      <w:proofErr w:type="spellEnd"/>
      <w:proofErr w:type="gramEnd"/>
      <w:r w:rsidR="005077BD" w:rsidRPr="005077BD">
        <w:rPr>
          <w:color w:val="FFFFFF" w:themeColor="background1"/>
          <w:sz w:val="2"/>
          <w:szCs w:val="22"/>
          <w:vertAlign w:val="subscript"/>
        </w:rPr>
        <w:t xml:space="preserve"> Data, Cloud</w:t>
      </w:r>
    </w:p>
    <w:sectPr w:rsidR="00F4217E" w:rsidRPr="0092444E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1966B" w14:textId="77777777" w:rsidR="003E66E4" w:rsidRDefault="003E66E4">
      <w:pPr>
        <w:spacing w:before="0" w:after="0" w:line="240" w:lineRule="auto"/>
      </w:pPr>
      <w:r>
        <w:separator/>
      </w:r>
    </w:p>
  </w:endnote>
  <w:endnote w:type="continuationSeparator" w:id="0">
    <w:p w14:paraId="6F9A0B72" w14:textId="77777777" w:rsidR="003E66E4" w:rsidRDefault="003E66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72A8D" w14:textId="77777777" w:rsidR="003E66E4" w:rsidRDefault="003E66E4">
      <w:pPr>
        <w:spacing w:before="0" w:after="0" w:line="240" w:lineRule="auto"/>
      </w:pPr>
      <w:r>
        <w:separator/>
      </w:r>
    </w:p>
  </w:footnote>
  <w:footnote w:type="continuationSeparator" w:id="0">
    <w:p w14:paraId="447E4F16" w14:textId="77777777" w:rsidR="003E66E4" w:rsidRDefault="003E66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7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251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0934"/>
    <w:rsid w:val="00001460"/>
    <w:rsid w:val="0000714F"/>
    <w:rsid w:val="00007D90"/>
    <w:rsid w:val="00017727"/>
    <w:rsid w:val="000253B5"/>
    <w:rsid w:val="0002545B"/>
    <w:rsid w:val="00036511"/>
    <w:rsid w:val="0004541A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194C"/>
    <w:rsid w:val="000B2F00"/>
    <w:rsid w:val="000B4896"/>
    <w:rsid w:val="000B4E72"/>
    <w:rsid w:val="000C07FA"/>
    <w:rsid w:val="000C09B9"/>
    <w:rsid w:val="000D6338"/>
    <w:rsid w:val="000E5747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4FB5"/>
    <w:rsid w:val="00186F4E"/>
    <w:rsid w:val="00192F2D"/>
    <w:rsid w:val="001931F0"/>
    <w:rsid w:val="00194C6A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385C"/>
    <w:rsid w:val="002158EA"/>
    <w:rsid w:val="00223CBE"/>
    <w:rsid w:val="00223D82"/>
    <w:rsid w:val="002305DD"/>
    <w:rsid w:val="002341B8"/>
    <w:rsid w:val="00234960"/>
    <w:rsid w:val="00237E01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5F6C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2B15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07730"/>
    <w:rsid w:val="00310E82"/>
    <w:rsid w:val="00316ABF"/>
    <w:rsid w:val="00321B72"/>
    <w:rsid w:val="00330787"/>
    <w:rsid w:val="0033368E"/>
    <w:rsid w:val="00345EB9"/>
    <w:rsid w:val="00350341"/>
    <w:rsid w:val="00353911"/>
    <w:rsid w:val="00357954"/>
    <w:rsid w:val="0036360E"/>
    <w:rsid w:val="00367B2C"/>
    <w:rsid w:val="00371CD8"/>
    <w:rsid w:val="00375041"/>
    <w:rsid w:val="003811E3"/>
    <w:rsid w:val="00382A73"/>
    <w:rsid w:val="0038418F"/>
    <w:rsid w:val="003A1A23"/>
    <w:rsid w:val="003A3D9A"/>
    <w:rsid w:val="003A57E7"/>
    <w:rsid w:val="003A61BE"/>
    <w:rsid w:val="003A650C"/>
    <w:rsid w:val="003B1969"/>
    <w:rsid w:val="003B59EB"/>
    <w:rsid w:val="003B6292"/>
    <w:rsid w:val="003C0D4F"/>
    <w:rsid w:val="003D1AAD"/>
    <w:rsid w:val="003D74F3"/>
    <w:rsid w:val="003E5AA8"/>
    <w:rsid w:val="003E66E4"/>
    <w:rsid w:val="003F053B"/>
    <w:rsid w:val="003F3260"/>
    <w:rsid w:val="003F5F1B"/>
    <w:rsid w:val="00403048"/>
    <w:rsid w:val="00404085"/>
    <w:rsid w:val="004071DF"/>
    <w:rsid w:val="0041139B"/>
    <w:rsid w:val="00414819"/>
    <w:rsid w:val="00422260"/>
    <w:rsid w:val="004228D3"/>
    <w:rsid w:val="004334D0"/>
    <w:rsid w:val="00434ACD"/>
    <w:rsid w:val="00436BC8"/>
    <w:rsid w:val="00447ED4"/>
    <w:rsid w:val="00456C73"/>
    <w:rsid w:val="004639ED"/>
    <w:rsid w:val="0046513E"/>
    <w:rsid w:val="00467BF4"/>
    <w:rsid w:val="00470443"/>
    <w:rsid w:val="00472B26"/>
    <w:rsid w:val="00473A88"/>
    <w:rsid w:val="0049078E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04004"/>
    <w:rsid w:val="005077BD"/>
    <w:rsid w:val="00522F76"/>
    <w:rsid w:val="00523D51"/>
    <w:rsid w:val="00541C74"/>
    <w:rsid w:val="00552035"/>
    <w:rsid w:val="005616A3"/>
    <w:rsid w:val="00570571"/>
    <w:rsid w:val="00572714"/>
    <w:rsid w:val="00573264"/>
    <w:rsid w:val="00583178"/>
    <w:rsid w:val="00584903"/>
    <w:rsid w:val="005A746C"/>
    <w:rsid w:val="005B0356"/>
    <w:rsid w:val="005B34D0"/>
    <w:rsid w:val="005B775A"/>
    <w:rsid w:val="005C485A"/>
    <w:rsid w:val="005D79BF"/>
    <w:rsid w:val="005D7F72"/>
    <w:rsid w:val="005F1291"/>
    <w:rsid w:val="005F2746"/>
    <w:rsid w:val="005F3FCE"/>
    <w:rsid w:val="0060293B"/>
    <w:rsid w:val="00604C39"/>
    <w:rsid w:val="006144C0"/>
    <w:rsid w:val="00617C0A"/>
    <w:rsid w:val="00620593"/>
    <w:rsid w:val="006217F5"/>
    <w:rsid w:val="00622266"/>
    <w:rsid w:val="00632DDC"/>
    <w:rsid w:val="00632FD9"/>
    <w:rsid w:val="00640C0D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96F35"/>
    <w:rsid w:val="006A022C"/>
    <w:rsid w:val="006A1E88"/>
    <w:rsid w:val="006A7A7D"/>
    <w:rsid w:val="006B732A"/>
    <w:rsid w:val="006C3243"/>
    <w:rsid w:val="006D10C5"/>
    <w:rsid w:val="006D3FE9"/>
    <w:rsid w:val="006D5DCD"/>
    <w:rsid w:val="006E3450"/>
    <w:rsid w:val="006E3A7C"/>
    <w:rsid w:val="006E7D9A"/>
    <w:rsid w:val="006F14C9"/>
    <w:rsid w:val="006F421D"/>
    <w:rsid w:val="006F427F"/>
    <w:rsid w:val="006F4E6B"/>
    <w:rsid w:val="00711427"/>
    <w:rsid w:val="0071666C"/>
    <w:rsid w:val="00722F4F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AFC"/>
    <w:rsid w:val="00777DE4"/>
    <w:rsid w:val="00777EBE"/>
    <w:rsid w:val="007853EB"/>
    <w:rsid w:val="007A7734"/>
    <w:rsid w:val="007B3B36"/>
    <w:rsid w:val="007B4534"/>
    <w:rsid w:val="007B628F"/>
    <w:rsid w:val="007B6E01"/>
    <w:rsid w:val="007C0748"/>
    <w:rsid w:val="007D3D94"/>
    <w:rsid w:val="007E156D"/>
    <w:rsid w:val="007E2DA3"/>
    <w:rsid w:val="007E471E"/>
    <w:rsid w:val="007E4C63"/>
    <w:rsid w:val="007E6049"/>
    <w:rsid w:val="007F03FB"/>
    <w:rsid w:val="007F34F4"/>
    <w:rsid w:val="0080163A"/>
    <w:rsid w:val="0080483A"/>
    <w:rsid w:val="00805041"/>
    <w:rsid w:val="00806E48"/>
    <w:rsid w:val="008071EF"/>
    <w:rsid w:val="00815068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07F57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53EFD"/>
    <w:rsid w:val="0096305B"/>
    <w:rsid w:val="00964C35"/>
    <w:rsid w:val="009656FB"/>
    <w:rsid w:val="009715BA"/>
    <w:rsid w:val="0098089C"/>
    <w:rsid w:val="00984315"/>
    <w:rsid w:val="00984D07"/>
    <w:rsid w:val="00986445"/>
    <w:rsid w:val="009932ED"/>
    <w:rsid w:val="00997D5D"/>
    <w:rsid w:val="009B07F9"/>
    <w:rsid w:val="009B22B1"/>
    <w:rsid w:val="009C6CCB"/>
    <w:rsid w:val="009D35BF"/>
    <w:rsid w:val="009D5F2B"/>
    <w:rsid w:val="009D641F"/>
    <w:rsid w:val="009D64A4"/>
    <w:rsid w:val="009D67A1"/>
    <w:rsid w:val="009E02EF"/>
    <w:rsid w:val="009E0731"/>
    <w:rsid w:val="009E0F57"/>
    <w:rsid w:val="00A020B8"/>
    <w:rsid w:val="00A04477"/>
    <w:rsid w:val="00A07019"/>
    <w:rsid w:val="00A12B53"/>
    <w:rsid w:val="00A17310"/>
    <w:rsid w:val="00A211FF"/>
    <w:rsid w:val="00A27E9B"/>
    <w:rsid w:val="00A3067F"/>
    <w:rsid w:val="00A31CB2"/>
    <w:rsid w:val="00A33D25"/>
    <w:rsid w:val="00A368C4"/>
    <w:rsid w:val="00A40D49"/>
    <w:rsid w:val="00A42799"/>
    <w:rsid w:val="00A454B7"/>
    <w:rsid w:val="00A54EDE"/>
    <w:rsid w:val="00A6091F"/>
    <w:rsid w:val="00A67513"/>
    <w:rsid w:val="00A71FB7"/>
    <w:rsid w:val="00A8033E"/>
    <w:rsid w:val="00A87531"/>
    <w:rsid w:val="00A87AEA"/>
    <w:rsid w:val="00A9283C"/>
    <w:rsid w:val="00A9687B"/>
    <w:rsid w:val="00A976F3"/>
    <w:rsid w:val="00AA13E3"/>
    <w:rsid w:val="00AA156B"/>
    <w:rsid w:val="00AA232F"/>
    <w:rsid w:val="00AA5116"/>
    <w:rsid w:val="00AA5D69"/>
    <w:rsid w:val="00AB0434"/>
    <w:rsid w:val="00AB62C1"/>
    <w:rsid w:val="00AC5DEE"/>
    <w:rsid w:val="00AC6197"/>
    <w:rsid w:val="00AD1495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27BCD"/>
    <w:rsid w:val="00B30754"/>
    <w:rsid w:val="00B307B2"/>
    <w:rsid w:val="00B40793"/>
    <w:rsid w:val="00B42896"/>
    <w:rsid w:val="00B42975"/>
    <w:rsid w:val="00B45E80"/>
    <w:rsid w:val="00B5085B"/>
    <w:rsid w:val="00B57C75"/>
    <w:rsid w:val="00B602ED"/>
    <w:rsid w:val="00B63AA0"/>
    <w:rsid w:val="00B67F70"/>
    <w:rsid w:val="00B71486"/>
    <w:rsid w:val="00B72D78"/>
    <w:rsid w:val="00B73539"/>
    <w:rsid w:val="00B7376E"/>
    <w:rsid w:val="00B7605C"/>
    <w:rsid w:val="00B804B9"/>
    <w:rsid w:val="00B82FF4"/>
    <w:rsid w:val="00B8329D"/>
    <w:rsid w:val="00B83F18"/>
    <w:rsid w:val="00B9044E"/>
    <w:rsid w:val="00BA4F3C"/>
    <w:rsid w:val="00BB0268"/>
    <w:rsid w:val="00BB09AE"/>
    <w:rsid w:val="00BB106A"/>
    <w:rsid w:val="00BB3427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2449"/>
    <w:rsid w:val="00BF4E20"/>
    <w:rsid w:val="00C02309"/>
    <w:rsid w:val="00C060C9"/>
    <w:rsid w:val="00C10090"/>
    <w:rsid w:val="00C10FF9"/>
    <w:rsid w:val="00C15EF0"/>
    <w:rsid w:val="00C33090"/>
    <w:rsid w:val="00C4095C"/>
    <w:rsid w:val="00C5092A"/>
    <w:rsid w:val="00C50E25"/>
    <w:rsid w:val="00C5195E"/>
    <w:rsid w:val="00C520E3"/>
    <w:rsid w:val="00C60345"/>
    <w:rsid w:val="00C61245"/>
    <w:rsid w:val="00C61B32"/>
    <w:rsid w:val="00C66969"/>
    <w:rsid w:val="00C70B47"/>
    <w:rsid w:val="00C764AD"/>
    <w:rsid w:val="00C77E1F"/>
    <w:rsid w:val="00C80CCA"/>
    <w:rsid w:val="00C8587E"/>
    <w:rsid w:val="00C87E54"/>
    <w:rsid w:val="00C93CD3"/>
    <w:rsid w:val="00C9483E"/>
    <w:rsid w:val="00C948E4"/>
    <w:rsid w:val="00CA14ED"/>
    <w:rsid w:val="00CA55A1"/>
    <w:rsid w:val="00CB0701"/>
    <w:rsid w:val="00CB7073"/>
    <w:rsid w:val="00CC2ED6"/>
    <w:rsid w:val="00CC6189"/>
    <w:rsid w:val="00CD0717"/>
    <w:rsid w:val="00CE067D"/>
    <w:rsid w:val="00CE6D87"/>
    <w:rsid w:val="00CF0262"/>
    <w:rsid w:val="00CF040E"/>
    <w:rsid w:val="00CF73D3"/>
    <w:rsid w:val="00D00572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72850"/>
    <w:rsid w:val="00D84F97"/>
    <w:rsid w:val="00D9476A"/>
    <w:rsid w:val="00DB0E0D"/>
    <w:rsid w:val="00DB3270"/>
    <w:rsid w:val="00DB6894"/>
    <w:rsid w:val="00DC3378"/>
    <w:rsid w:val="00DC6102"/>
    <w:rsid w:val="00DD1E15"/>
    <w:rsid w:val="00DE41FF"/>
    <w:rsid w:val="00DE62E7"/>
    <w:rsid w:val="00DF2736"/>
    <w:rsid w:val="00DF2BA5"/>
    <w:rsid w:val="00E20461"/>
    <w:rsid w:val="00E20915"/>
    <w:rsid w:val="00E238A1"/>
    <w:rsid w:val="00E2397E"/>
    <w:rsid w:val="00E24DF2"/>
    <w:rsid w:val="00E25149"/>
    <w:rsid w:val="00E275B1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2A0"/>
    <w:rsid w:val="00EF19D1"/>
    <w:rsid w:val="00EF1E9D"/>
    <w:rsid w:val="00F048FF"/>
    <w:rsid w:val="00F11B82"/>
    <w:rsid w:val="00F143B0"/>
    <w:rsid w:val="00F255AE"/>
    <w:rsid w:val="00F270A7"/>
    <w:rsid w:val="00F346AF"/>
    <w:rsid w:val="00F377ED"/>
    <w:rsid w:val="00F4217E"/>
    <w:rsid w:val="00F4471A"/>
    <w:rsid w:val="00F46CF7"/>
    <w:rsid w:val="00F4765E"/>
    <w:rsid w:val="00F5103F"/>
    <w:rsid w:val="00F51216"/>
    <w:rsid w:val="00F55B08"/>
    <w:rsid w:val="00F70170"/>
    <w:rsid w:val="00F714F4"/>
    <w:rsid w:val="00F759CF"/>
    <w:rsid w:val="00F913DF"/>
    <w:rsid w:val="00FA2DB0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5A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A64F60D-331E-E24A-A438-3112AC1F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1</TotalTime>
  <Pages>1</Pages>
  <Words>417</Words>
  <Characters>2382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2</cp:revision>
  <cp:lastPrinted>2016-11-29T23:04:00Z</cp:lastPrinted>
  <dcterms:created xsi:type="dcterms:W3CDTF">2017-01-26T18:04:00Z</dcterms:created>
  <dcterms:modified xsi:type="dcterms:W3CDTF">2017-01-26T18:04:00Z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